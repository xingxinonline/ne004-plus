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82CB" w14:textId="4164AA2A" w:rsidR="002B6350" w:rsidRPr="002D2994" w:rsidRDefault="00D73386" w:rsidP="002D2994">
      <w:pPr>
        <w:spacing w:beforeLines="600" w:before="1872" w:afterLines="600" w:after="1872" w:line="360" w:lineRule="auto"/>
        <w:jc w:val="center"/>
        <w:rPr>
          <w:rFonts w:ascii="黑体" w:eastAsia="黑体" w:hAnsi="黑体"/>
          <w:b/>
          <w:kern w:val="0"/>
          <w:sz w:val="44"/>
          <w:szCs w:val="44"/>
        </w:rPr>
        <w:sectPr w:rsidR="002B6350" w:rsidRPr="002D2994" w:rsidSect="0005105E">
          <w:pgSz w:w="11906" w:h="16838" w:code="9"/>
          <w:pgMar w:top="1418" w:right="1134" w:bottom="1134" w:left="1418" w:header="851" w:footer="851" w:gutter="0"/>
          <w:pgNumType w:fmt="upperRoman"/>
          <w:cols w:space="425"/>
          <w:docGrid w:type="lines" w:linePitch="312"/>
        </w:sectPr>
      </w:pPr>
      <w:r>
        <w:rPr>
          <w:rFonts w:ascii="黑体" w:eastAsia="黑体" w:hAnsi="黑体"/>
          <w:b/>
          <w:kern w:val="0"/>
          <w:sz w:val="44"/>
          <w:szCs w:val="44"/>
        </w:rPr>
        <w:t>I2S</w:t>
      </w:r>
      <w:r w:rsidR="00D57DAB">
        <w:rPr>
          <w:rFonts w:ascii="黑体" w:eastAsia="黑体" w:hAnsi="黑体" w:hint="eastAsia"/>
          <w:b/>
          <w:kern w:val="0"/>
          <w:sz w:val="44"/>
          <w:szCs w:val="44"/>
        </w:rPr>
        <w:t>测试文档</w:t>
      </w:r>
    </w:p>
    <w:p w14:paraId="1644F098" w14:textId="15A02873" w:rsidR="00767521" w:rsidRDefault="00883E8B" w:rsidP="002E25E1">
      <w:pPr>
        <w:pStyle w:val="1"/>
        <w:spacing w:before="156" w:after="156"/>
      </w:pPr>
      <w:bookmarkStart w:id="0" w:name="_Toc133163442"/>
      <w:bookmarkStart w:id="1" w:name="_Toc73247943"/>
      <w:bookmarkStart w:id="2" w:name="_Toc73267403"/>
      <w:r>
        <w:lastRenderedPageBreak/>
        <w:t>FFT</w:t>
      </w:r>
      <w:r w:rsidR="005366E1">
        <w:rPr>
          <w:rFonts w:hint="eastAsia"/>
        </w:rPr>
        <w:t>模块使用的</w:t>
      </w:r>
      <w:r w:rsidR="00767521">
        <w:rPr>
          <w:rFonts w:hint="eastAsia"/>
        </w:rPr>
        <w:t>时钟</w:t>
      </w:r>
      <w:bookmarkEnd w:id="0"/>
    </w:p>
    <w:p w14:paraId="1861E2A6" w14:textId="07BD25D5" w:rsidR="006573F3" w:rsidRPr="006573F3" w:rsidRDefault="006573F3" w:rsidP="006573F3">
      <w:pPr>
        <w:pStyle w:val="a0"/>
        <w:ind w:firstLineChars="0" w:firstLine="0"/>
      </w:pPr>
      <w:r>
        <w:object w:dxaOrig="10836" w:dyaOrig="9156" w14:anchorId="4E5E03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394.5pt" o:ole="">
            <v:imagedata r:id="rId8" o:title=""/>
          </v:shape>
          <o:OLEObject Type="Embed" ProgID="Visio.Drawing.15" ShapeID="_x0000_i1025" DrawAspect="Content" ObjectID="_1754223157" r:id="rId9"/>
        </w:object>
      </w:r>
    </w:p>
    <w:p w14:paraId="1B137A89" w14:textId="2738F00E" w:rsidR="006573F3" w:rsidRDefault="006573F3" w:rsidP="006573F3">
      <w:pPr>
        <w:pStyle w:val="a0"/>
        <w:jc w:val="center"/>
      </w:pPr>
    </w:p>
    <w:p w14:paraId="2E06A85E" w14:textId="1206D82D" w:rsidR="00B53B6C" w:rsidRDefault="003A35CD" w:rsidP="00B53B6C">
      <w:pPr>
        <w:pStyle w:val="a0"/>
      </w:pPr>
      <w:r>
        <w:rPr>
          <w:rFonts w:hint="eastAsia"/>
        </w:rPr>
        <w:t>本测试工程是使用</w:t>
      </w:r>
      <w:r>
        <w:rPr>
          <w:rFonts w:hint="eastAsia"/>
        </w:rPr>
        <w:t>E</w:t>
      </w:r>
      <w:r>
        <w:t>XTCLK(100MHz)</w:t>
      </w:r>
      <w:r>
        <w:rPr>
          <w:rFonts w:hint="eastAsia"/>
        </w:rPr>
        <w:t>作为</w:t>
      </w:r>
      <w:r>
        <w:rPr>
          <w:rFonts w:hint="eastAsia"/>
        </w:rPr>
        <w:t>S</w:t>
      </w:r>
      <w:r>
        <w:t>CLK</w:t>
      </w:r>
      <w:r>
        <w:rPr>
          <w:rFonts w:hint="eastAsia"/>
        </w:rPr>
        <w:t>时钟</w:t>
      </w:r>
      <w:r w:rsidR="00593FA5">
        <w:rPr>
          <w:rFonts w:hint="eastAsia"/>
        </w:rPr>
        <w:t>,</w:t>
      </w:r>
      <w:r w:rsidR="005B3A1A">
        <w:rPr>
          <w:rFonts w:hint="eastAsia"/>
        </w:rPr>
        <w:t xml:space="preserve"> </w:t>
      </w:r>
      <w:r w:rsidR="007B6B8C">
        <w:t>FFT</w:t>
      </w:r>
      <w:r w:rsidR="00B53B6C">
        <w:rPr>
          <w:rFonts w:hint="eastAsia"/>
        </w:rPr>
        <w:t>模块的</w:t>
      </w:r>
      <w:r w:rsidR="007B6B8C">
        <w:t>H</w:t>
      </w:r>
      <w:r w:rsidR="005B3A1A">
        <w:t>CLK</w:t>
      </w:r>
      <w:r w:rsidR="00437B09">
        <w:t xml:space="preserve"> </w:t>
      </w:r>
      <w:r w:rsidR="00B53B6C">
        <w:t>=</w:t>
      </w:r>
      <w:r w:rsidR="007B6B8C">
        <w:t>S</w:t>
      </w:r>
      <w:r w:rsidR="00437B09">
        <w:t>CLK/</w:t>
      </w:r>
      <w:r w:rsidR="007B6B8C">
        <w:t>2</w:t>
      </w:r>
      <w:r w:rsidR="00437B09">
        <w:t xml:space="preserve"> = </w:t>
      </w:r>
      <w:r w:rsidR="008245FB">
        <w:t>10</w:t>
      </w:r>
      <w:r w:rsidR="00437B09">
        <w:t>0MHz/</w:t>
      </w:r>
      <w:r w:rsidR="007B6B8C">
        <w:t>2</w:t>
      </w:r>
      <w:r w:rsidR="00437B09">
        <w:t xml:space="preserve"> =</w:t>
      </w:r>
      <w:r w:rsidR="007B6B8C">
        <w:t>50</w:t>
      </w:r>
      <w:r w:rsidR="00437B09">
        <w:t>MHz.</w:t>
      </w:r>
    </w:p>
    <w:p w14:paraId="655C33A6" w14:textId="0034C3AD" w:rsidR="00DE24D9" w:rsidRPr="006862E8" w:rsidRDefault="00DE24D9" w:rsidP="004977A8">
      <w:pPr>
        <w:pStyle w:val="a0"/>
      </w:pPr>
    </w:p>
    <w:p w14:paraId="383ABC86" w14:textId="3A1FC69F" w:rsidR="00613ADF" w:rsidRDefault="00613ADF" w:rsidP="00613ADF">
      <w:pPr>
        <w:pStyle w:val="1"/>
        <w:spacing w:before="156" w:after="156"/>
      </w:pPr>
      <w:bookmarkStart w:id="3" w:name="_Toc133163443"/>
      <w:r>
        <w:rPr>
          <w:rFonts w:hint="eastAsia"/>
        </w:rPr>
        <w:t>配置流程</w:t>
      </w:r>
      <w:bookmarkEnd w:id="3"/>
    </w:p>
    <w:bookmarkEnd w:id="1"/>
    <w:bookmarkEnd w:id="2"/>
    <w:p w14:paraId="31A020E5" w14:textId="4B9C024B" w:rsidR="00D73386" w:rsidRDefault="00D73386" w:rsidP="00141F6D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启动</w:t>
      </w:r>
    </w:p>
    <w:p w14:paraId="3B10E05F" w14:textId="492AE49E" w:rsidR="00A366D4" w:rsidRDefault="00A366D4" w:rsidP="00141F6D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pad</w:t>
      </w:r>
      <w:r>
        <w:t>_gp0_func</w:t>
      </w:r>
      <w:r>
        <w:rPr>
          <w:rFonts w:hint="eastAsia"/>
        </w:rPr>
        <w:t>sel</w:t>
      </w:r>
      <w:r>
        <w:t>~</w:t>
      </w:r>
      <w:r>
        <w:rPr>
          <w:rFonts w:hint="eastAsia"/>
        </w:rPr>
        <w:t>pad</w:t>
      </w:r>
      <w:r>
        <w:t>_gp7_func</w:t>
      </w:r>
      <w:r>
        <w:rPr>
          <w:rFonts w:hint="eastAsia"/>
        </w:rPr>
        <w:t>sel</w:t>
      </w:r>
      <w:r>
        <w:t xml:space="preserve">, </w:t>
      </w:r>
      <w:r>
        <w:rPr>
          <w:rFonts w:hint="eastAsia"/>
        </w:rPr>
        <w:t>配置地址</w:t>
      </w:r>
      <w:r>
        <w:rPr>
          <w:rFonts w:hint="eastAsia"/>
        </w:rPr>
        <w:t>3</w:t>
      </w:r>
      <w:r>
        <w:t>2’h4000_D140</w:t>
      </w:r>
      <w:r>
        <w:rPr>
          <w:rFonts w:hint="eastAsia"/>
        </w:rPr>
        <w:t>，配置数据</w:t>
      </w:r>
      <w:r>
        <w:rPr>
          <w:rFonts w:hint="eastAsia"/>
        </w:rPr>
        <w:t>3</w:t>
      </w:r>
      <w:r>
        <w:t>2’h0001_1110;</w:t>
      </w:r>
    </w:p>
    <w:p w14:paraId="3907AB09" w14:textId="2A3DF1F6" w:rsidR="00A366D4" w:rsidRPr="00320721" w:rsidRDefault="00A366D4" w:rsidP="00A366D4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pad</w:t>
      </w:r>
      <w:r>
        <w:t>_gp8_func</w:t>
      </w:r>
      <w:r>
        <w:rPr>
          <w:rFonts w:hint="eastAsia"/>
        </w:rPr>
        <w:t>sel</w:t>
      </w:r>
      <w:r>
        <w:t>~</w:t>
      </w:r>
      <w:r>
        <w:rPr>
          <w:rFonts w:hint="eastAsia"/>
        </w:rPr>
        <w:t>pad</w:t>
      </w:r>
      <w:r>
        <w:t>_gp15_func</w:t>
      </w:r>
      <w:r>
        <w:rPr>
          <w:rFonts w:hint="eastAsia"/>
        </w:rPr>
        <w:t>sel</w:t>
      </w:r>
      <w:r>
        <w:t xml:space="preserve">, </w:t>
      </w:r>
      <w:r>
        <w:rPr>
          <w:rFonts w:hint="eastAsia"/>
        </w:rPr>
        <w:t>配置地址</w:t>
      </w:r>
      <w:r>
        <w:rPr>
          <w:rFonts w:hint="eastAsia"/>
        </w:rPr>
        <w:t>3</w:t>
      </w:r>
      <w:r>
        <w:t>2’h4000_D144</w:t>
      </w:r>
      <w:r>
        <w:rPr>
          <w:rFonts w:hint="eastAsia"/>
        </w:rPr>
        <w:t>，配置数据</w:t>
      </w:r>
      <w:r w:rsidRPr="00320721">
        <w:rPr>
          <w:rFonts w:hint="eastAsia"/>
        </w:rPr>
        <w:t>3</w:t>
      </w:r>
      <w:r w:rsidRPr="00320721">
        <w:t>2’h</w:t>
      </w:r>
      <w:r w:rsidR="0008547A" w:rsidRPr="00320721">
        <w:t>4</w:t>
      </w:r>
      <w:r w:rsidRPr="00320721">
        <w:t>000_0000;</w:t>
      </w:r>
    </w:p>
    <w:p w14:paraId="0D916CB3" w14:textId="228FE3E5" w:rsidR="00A366D4" w:rsidRDefault="00A366D4" w:rsidP="00A366D4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pad</w:t>
      </w:r>
      <w:r>
        <w:t>_gp</w:t>
      </w:r>
      <w:r>
        <w:rPr>
          <w:rFonts w:hint="eastAsia"/>
        </w:rPr>
        <w:t>1</w:t>
      </w:r>
      <w:r>
        <w:t>6_func</w:t>
      </w:r>
      <w:r>
        <w:rPr>
          <w:rFonts w:hint="eastAsia"/>
        </w:rPr>
        <w:t>sel</w:t>
      </w:r>
      <w:r>
        <w:t>~</w:t>
      </w:r>
      <w:r>
        <w:rPr>
          <w:rFonts w:hint="eastAsia"/>
        </w:rPr>
        <w:t>pad</w:t>
      </w:r>
      <w:r>
        <w:t>_gp23_func</w:t>
      </w:r>
      <w:r>
        <w:rPr>
          <w:rFonts w:hint="eastAsia"/>
        </w:rPr>
        <w:t>sel</w:t>
      </w:r>
      <w:r>
        <w:t xml:space="preserve">, </w:t>
      </w:r>
      <w:r>
        <w:rPr>
          <w:rFonts w:hint="eastAsia"/>
        </w:rPr>
        <w:t>配置地址</w:t>
      </w:r>
      <w:r>
        <w:rPr>
          <w:rFonts w:hint="eastAsia"/>
        </w:rPr>
        <w:t>3</w:t>
      </w:r>
      <w:r>
        <w:t>2’h4000_D148</w:t>
      </w:r>
      <w:r>
        <w:rPr>
          <w:rFonts w:hint="eastAsia"/>
        </w:rPr>
        <w:t>，配置数据</w:t>
      </w:r>
      <w:r>
        <w:rPr>
          <w:rFonts w:hint="eastAsia"/>
        </w:rPr>
        <w:t>3</w:t>
      </w:r>
      <w:r w:rsidRPr="00320721">
        <w:t>2’h0000_0</w:t>
      </w:r>
      <w:r w:rsidR="0008547A" w:rsidRPr="00320721">
        <w:t>444</w:t>
      </w:r>
      <w:r w:rsidRPr="00320721">
        <w:t>;</w:t>
      </w:r>
    </w:p>
    <w:p w14:paraId="69A24075" w14:textId="76506A5A" w:rsidR="00D73386" w:rsidRPr="00FD2C6E" w:rsidRDefault="00D73386" w:rsidP="00141F6D">
      <w:pPr>
        <w:pStyle w:val="a0"/>
        <w:numPr>
          <w:ilvl w:val="0"/>
          <w:numId w:val="8"/>
        </w:numPr>
        <w:ind w:firstLineChars="0"/>
        <w:rPr>
          <w:color w:val="FF0000"/>
        </w:rPr>
      </w:pPr>
      <w:r w:rsidRPr="00FD2C6E">
        <w:rPr>
          <w:rFonts w:hint="eastAsia"/>
          <w:color w:val="FF0000"/>
        </w:rPr>
        <w:t>A</w:t>
      </w:r>
      <w:r w:rsidRPr="00FD2C6E">
        <w:rPr>
          <w:color w:val="FF0000"/>
        </w:rPr>
        <w:t>RM</w:t>
      </w:r>
      <w:r w:rsidRPr="00FD2C6E">
        <w:rPr>
          <w:rFonts w:hint="eastAsia"/>
          <w:color w:val="FF0000"/>
        </w:rPr>
        <w:t>配置</w:t>
      </w:r>
      <w:r w:rsidRPr="00FD2C6E">
        <w:rPr>
          <w:rFonts w:hint="eastAsia"/>
          <w:color w:val="FF0000"/>
        </w:rPr>
        <w:t>I</w:t>
      </w:r>
      <w:r w:rsidRPr="00FD2C6E">
        <w:rPr>
          <w:color w:val="FF0000"/>
        </w:rPr>
        <w:t>2S0</w:t>
      </w:r>
      <w:r w:rsidRPr="00FD2C6E">
        <w:rPr>
          <w:rFonts w:hint="eastAsia"/>
          <w:color w:val="FF0000"/>
        </w:rPr>
        <w:t>时钟分频，配置地址</w:t>
      </w:r>
      <w:r w:rsidRPr="00FD2C6E">
        <w:rPr>
          <w:rFonts w:hint="eastAsia"/>
          <w:color w:val="FF0000"/>
        </w:rPr>
        <w:t>3</w:t>
      </w:r>
      <w:r w:rsidRPr="00FD2C6E">
        <w:rPr>
          <w:color w:val="FF0000"/>
        </w:rPr>
        <w:t>2</w:t>
      </w:r>
      <w:proofErr w:type="gramStart"/>
      <w:r w:rsidRPr="00FD2C6E">
        <w:rPr>
          <w:color w:val="FF0000"/>
        </w:rPr>
        <w:t>’</w:t>
      </w:r>
      <w:proofErr w:type="gramEnd"/>
      <w:r w:rsidRPr="00FD2C6E">
        <w:rPr>
          <w:color w:val="FF0000"/>
        </w:rPr>
        <w:t>h4000_D12C,</w:t>
      </w:r>
      <w:r w:rsidRPr="00FD2C6E">
        <w:rPr>
          <w:rFonts w:hint="eastAsia"/>
          <w:color w:val="FF0000"/>
        </w:rPr>
        <w:t>配置数据</w:t>
      </w:r>
      <w:r w:rsidRPr="00FD2C6E">
        <w:rPr>
          <w:rFonts w:hint="eastAsia"/>
          <w:color w:val="FF0000"/>
        </w:rPr>
        <w:t>3</w:t>
      </w:r>
      <w:r w:rsidRPr="00FD2C6E">
        <w:rPr>
          <w:color w:val="FF0000"/>
        </w:rPr>
        <w:t>2</w:t>
      </w:r>
      <w:proofErr w:type="gramStart"/>
      <w:r w:rsidRPr="00FD2C6E">
        <w:rPr>
          <w:color w:val="FF0000"/>
        </w:rPr>
        <w:t>’</w:t>
      </w:r>
      <w:proofErr w:type="gramEnd"/>
      <w:r w:rsidRPr="00FD2C6E">
        <w:rPr>
          <w:color w:val="FF0000"/>
        </w:rPr>
        <w:t>h0000_0</w:t>
      </w:r>
      <w:r w:rsidR="002E7B70">
        <w:rPr>
          <w:color w:val="FF0000"/>
        </w:rPr>
        <w:t>0CB</w:t>
      </w:r>
      <w:r w:rsidRPr="00FD2C6E">
        <w:rPr>
          <w:color w:val="FF0000"/>
        </w:rPr>
        <w:t>;</w:t>
      </w:r>
    </w:p>
    <w:p w14:paraId="72F03C3D" w14:textId="543389C1" w:rsidR="00D73386" w:rsidRPr="00FD2C6E" w:rsidRDefault="00D73386" w:rsidP="00D73386">
      <w:pPr>
        <w:pStyle w:val="a0"/>
        <w:numPr>
          <w:ilvl w:val="0"/>
          <w:numId w:val="8"/>
        </w:numPr>
        <w:ind w:firstLineChars="0"/>
        <w:rPr>
          <w:color w:val="FF0000"/>
        </w:rPr>
      </w:pPr>
      <w:r w:rsidRPr="00FD2C6E">
        <w:rPr>
          <w:rFonts w:hint="eastAsia"/>
          <w:color w:val="FF0000"/>
        </w:rPr>
        <w:lastRenderedPageBreak/>
        <w:t>A</w:t>
      </w:r>
      <w:r w:rsidRPr="00FD2C6E">
        <w:rPr>
          <w:color w:val="FF0000"/>
        </w:rPr>
        <w:t>RM</w:t>
      </w:r>
      <w:r w:rsidRPr="00FD2C6E">
        <w:rPr>
          <w:rFonts w:hint="eastAsia"/>
          <w:color w:val="FF0000"/>
        </w:rPr>
        <w:t>配置</w:t>
      </w:r>
      <w:r w:rsidRPr="00FD2C6E">
        <w:rPr>
          <w:rFonts w:hint="eastAsia"/>
          <w:color w:val="FF0000"/>
        </w:rPr>
        <w:t>I</w:t>
      </w:r>
      <w:r w:rsidRPr="00FD2C6E">
        <w:rPr>
          <w:color w:val="FF0000"/>
        </w:rPr>
        <w:t>2S1</w:t>
      </w:r>
      <w:r w:rsidRPr="00FD2C6E">
        <w:rPr>
          <w:rFonts w:hint="eastAsia"/>
          <w:color w:val="FF0000"/>
        </w:rPr>
        <w:t>时钟分频，配置地址</w:t>
      </w:r>
      <w:r w:rsidRPr="00FD2C6E">
        <w:rPr>
          <w:rFonts w:hint="eastAsia"/>
          <w:color w:val="FF0000"/>
        </w:rPr>
        <w:t>3</w:t>
      </w:r>
      <w:r w:rsidRPr="00FD2C6E">
        <w:rPr>
          <w:color w:val="FF0000"/>
        </w:rPr>
        <w:t>2</w:t>
      </w:r>
      <w:proofErr w:type="gramStart"/>
      <w:r w:rsidRPr="00FD2C6E">
        <w:rPr>
          <w:color w:val="FF0000"/>
        </w:rPr>
        <w:t>’</w:t>
      </w:r>
      <w:proofErr w:type="gramEnd"/>
      <w:r w:rsidRPr="00FD2C6E">
        <w:rPr>
          <w:color w:val="FF0000"/>
        </w:rPr>
        <w:t>h4000_D130,</w:t>
      </w:r>
      <w:r w:rsidRPr="00FD2C6E">
        <w:rPr>
          <w:rFonts w:hint="eastAsia"/>
          <w:color w:val="FF0000"/>
        </w:rPr>
        <w:t>配置数据</w:t>
      </w:r>
      <w:r w:rsidRPr="00FD2C6E">
        <w:rPr>
          <w:rFonts w:hint="eastAsia"/>
          <w:color w:val="FF0000"/>
        </w:rPr>
        <w:t>3</w:t>
      </w:r>
      <w:r w:rsidRPr="00FD2C6E">
        <w:rPr>
          <w:color w:val="FF0000"/>
        </w:rPr>
        <w:t>2</w:t>
      </w:r>
      <w:proofErr w:type="gramStart"/>
      <w:r w:rsidRPr="00FD2C6E">
        <w:rPr>
          <w:color w:val="FF0000"/>
        </w:rPr>
        <w:t>’</w:t>
      </w:r>
      <w:proofErr w:type="gramEnd"/>
      <w:r w:rsidRPr="00FD2C6E">
        <w:rPr>
          <w:color w:val="FF0000"/>
        </w:rPr>
        <w:t>h0000_0</w:t>
      </w:r>
      <w:r w:rsidR="002E7B70">
        <w:rPr>
          <w:color w:val="FF0000"/>
        </w:rPr>
        <w:t>0CB</w:t>
      </w:r>
      <w:r w:rsidRPr="00FD2C6E">
        <w:rPr>
          <w:color w:val="FF0000"/>
        </w:rPr>
        <w:t>;</w:t>
      </w:r>
    </w:p>
    <w:p w14:paraId="3B435F22" w14:textId="25B83B98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2S0</w:t>
      </w:r>
      <w:r>
        <w:rPr>
          <w:rFonts w:hint="eastAsia"/>
        </w:rPr>
        <w:t>寄存器</w:t>
      </w:r>
      <w:r>
        <w:t>IEN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2’h4000_4000,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6566F4C7" w14:textId="01B52489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2S0</w:t>
      </w:r>
      <w:r>
        <w:rPr>
          <w:rFonts w:hint="eastAsia"/>
        </w:rPr>
        <w:t>寄存器</w:t>
      </w:r>
      <w:r>
        <w:t>ITER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2’h4000_4008,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1D4756E4" w14:textId="7F938194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2S0</w:t>
      </w:r>
      <w:r>
        <w:rPr>
          <w:rFonts w:hint="eastAsia"/>
        </w:rPr>
        <w:t>寄存器</w:t>
      </w:r>
      <w:r>
        <w:t>CLKEN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2’h4000_400C,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58DF1A1A" w14:textId="2E71B3AF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2S0</w:t>
      </w:r>
      <w:r>
        <w:rPr>
          <w:rFonts w:hint="eastAsia"/>
        </w:rPr>
        <w:t>寄存器</w:t>
      </w:r>
      <w:r>
        <w:t>CCR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2’h4000_4010,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2’h0000_0000;</w:t>
      </w:r>
    </w:p>
    <w:p w14:paraId="66D76F85" w14:textId="28D2D47C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2S1</w:t>
      </w:r>
      <w:r>
        <w:rPr>
          <w:rFonts w:hint="eastAsia"/>
        </w:rPr>
        <w:t>寄存器</w:t>
      </w:r>
      <w:r>
        <w:t>IEN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2’h4000_5000,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71DE292A" w14:textId="62BFD18E" w:rsidR="00D73386" w:rsidRPr="002E7B70" w:rsidRDefault="00D73386" w:rsidP="00D73386">
      <w:pPr>
        <w:pStyle w:val="a0"/>
        <w:numPr>
          <w:ilvl w:val="0"/>
          <w:numId w:val="8"/>
        </w:numPr>
        <w:ind w:firstLineChars="0"/>
      </w:pPr>
      <w:r w:rsidRPr="002E7B70">
        <w:rPr>
          <w:rFonts w:hint="eastAsia"/>
        </w:rPr>
        <w:t>A</w:t>
      </w:r>
      <w:r w:rsidRPr="002E7B70">
        <w:t>RM</w:t>
      </w:r>
      <w:r w:rsidRPr="002E7B70">
        <w:rPr>
          <w:rFonts w:hint="eastAsia"/>
        </w:rPr>
        <w:t>配置</w:t>
      </w:r>
      <w:r w:rsidRPr="002E7B70">
        <w:rPr>
          <w:rFonts w:hint="eastAsia"/>
        </w:rPr>
        <w:t>I</w:t>
      </w:r>
      <w:r w:rsidRPr="002E7B70">
        <w:t>2S1</w:t>
      </w:r>
      <w:r w:rsidRPr="002E7B70">
        <w:rPr>
          <w:rFonts w:hint="eastAsia"/>
        </w:rPr>
        <w:t>寄存器</w:t>
      </w:r>
      <w:r w:rsidRPr="002E7B70">
        <w:t>I</w:t>
      </w:r>
      <w:r w:rsidR="0004157B" w:rsidRPr="002E7B70">
        <w:t>T</w:t>
      </w:r>
      <w:r w:rsidRPr="002E7B70">
        <w:t>ER</w:t>
      </w:r>
      <w:r w:rsidRPr="002E7B70">
        <w:rPr>
          <w:rFonts w:hint="eastAsia"/>
        </w:rPr>
        <w:t>，配置地址</w:t>
      </w:r>
      <w:r w:rsidRPr="002E7B70">
        <w:rPr>
          <w:rFonts w:hint="eastAsia"/>
        </w:rPr>
        <w:t>3</w:t>
      </w:r>
      <w:r w:rsidRPr="002E7B70">
        <w:t>2’h4000_500</w:t>
      </w:r>
      <w:r w:rsidR="0004157B" w:rsidRPr="002E7B70">
        <w:t>8</w:t>
      </w:r>
      <w:r w:rsidRPr="002E7B70">
        <w:t>,</w:t>
      </w:r>
      <w:r w:rsidRPr="002E7B70">
        <w:rPr>
          <w:rFonts w:hint="eastAsia"/>
        </w:rPr>
        <w:t>配置数据</w:t>
      </w:r>
      <w:r w:rsidRPr="002E7B70">
        <w:rPr>
          <w:rFonts w:hint="eastAsia"/>
        </w:rPr>
        <w:t>3</w:t>
      </w:r>
      <w:r w:rsidRPr="002E7B70">
        <w:t>2’h0000_0001;</w:t>
      </w:r>
    </w:p>
    <w:p w14:paraId="72DE2704" w14:textId="2D2809C6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2S1</w:t>
      </w:r>
      <w:r>
        <w:rPr>
          <w:rFonts w:hint="eastAsia"/>
        </w:rPr>
        <w:t>寄存器</w:t>
      </w:r>
      <w:r>
        <w:t>CLKEN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2’h4000_500</w:t>
      </w:r>
      <w:r w:rsidR="0004157B">
        <w:t>C</w:t>
      </w:r>
      <w:r>
        <w:t>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2’h0000_0001;</w:t>
      </w:r>
    </w:p>
    <w:p w14:paraId="4F8BC0E9" w14:textId="6FDCA4C3" w:rsidR="00D73386" w:rsidRDefault="00D73386" w:rsidP="00D73386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  <w:r>
        <w:rPr>
          <w:rFonts w:hint="eastAsia"/>
        </w:rPr>
        <w:t>配置</w:t>
      </w:r>
      <w:r>
        <w:rPr>
          <w:rFonts w:hint="eastAsia"/>
        </w:rPr>
        <w:t>I</w:t>
      </w:r>
      <w:r>
        <w:t>2S1</w:t>
      </w:r>
      <w:r>
        <w:rPr>
          <w:rFonts w:hint="eastAsia"/>
        </w:rPr>
        <w:t>寄存器</w:t>
      </w:r>
      <w:r>
        <w:t>CCR</w:t>
      </w:r>
      <w:r>
        <w:rPr>
          <w:rFonts w:hint="eastAsia"/>
        </w:rPr>
        <w:t>，配置地址</w:t>
      </w:r>
      <w:r>
        <w:rPr>
          <w:rFonts w:hint="eastAsia"/>
        </w:rPr>
        <w:t>3</w:t>
      </w:r>
      <w:r>
        <w:t>2’h4000_5010,</w:t>
      </w:r>
      <w:r>
        <w:rPr>
          <w:rFonts w:hint="eastAsia"/>
        </w:rPr>
        <w:t>配置数据</w:t>
      </w:r>
      <w:r>
        <w:rPr>
          <w:rFonts w:hint="eastAsia"/>
        </w:rPr>
        <w:t>3</w:t>
      </w:r>
      <w:r>
        <w:t>2’h0000_0000;</w:t>
      </w:r>
    </w:p>
    <w:p w14:paraId="2FC8F0A8" w14:textId="55A8C39C" w:rsidR="00D73386" w:rsidRDefault="00D73386" w:rsidP="00141F6D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A</w:t>
      </w:r>
      <w:r>
        <w:t>RM</w:t>
      </w:r>
    </w:p>
    <w:p w14:paraId="46652D29" w14:textId="49C78718" w:rsidR="00D73386" w:rsidRPr="002E7B70" w:rsidRDefault="00D73386" w:rsidP="00D73386">
      <w:pPr>
        <w:pStyle w:val="a0"/>
        <w:numPr>
          <w:ilvl w:val="0"/>
          <w:numId w:val="23"/>
        </w:numPr>
        <w:ind w:firstLineChars="0"/>
      </w:pPr>
      <w:r w:rsidRPr="002E7B70">
        <w:rPr>
          <w:rFonts w:hint="eastAsia"/>
        </w:rPr>
        <w:t>向地址</w:t>
      </w:r>
      <w:r w:rsidRPr="002E7B70">
        <w:rPr>
          <w:rFonts w:hint="eastAsia"/>
        </w:rPr>
        <w:t>3</w:t>
      </w:r>
      <w:r w:rsidRPr="002E7B70">
        <w:t>2’h4000_4020</w:t>
      </w:r>
      <w:r w:rsidRPr="002E7B70">
        <w:rPr>
          <w:rFonts w:hint="eastAsia"/>
        </w:rPr>
        <w:t>写数据</w:t>
      </w:r>
      <w:r w:rsidRPr="002E7B70">
        <w:rPr>
          <w:rFonts w:hint="eastAsia"/>
        </w:rPr>
        <w:t>3</w:t>
      </w:r>
      <w:r w:rsidRPr="002E7B70">
        <w:t>2’haaaa_5555;</w:t>
      </w:r>
    </w:p>
    <w:p w14:paraId="0EBF49AF" w14:textId="3C888384" w:rsidR="00D73386" w:rsidRPr="002E7B70" w:rsidRDefault="00D73386" w:rsidP="00D73386">
      <w:pPr>
        <w:pStyle w:val="a0"/>
        <w:numPr>
          <w:ilvl w:val="0"/>
          <w:numId w:val="23"/>
        </w:numPr>
        <w:ind w:firstLineChars="0"/>
      </w:pPr>
      <w:r w:rsidRPr="002E7B70">
        <w:rPr>
          <w:rFonts w:hint="eastAsia"/>
        </w:rPr>
        <w:t>向地址</w:t>
      </w:r>
      <w:r w:rsidRPr="002E7B70">
        <w:rPr>
          <w:rFonts w:hint="eastAsia"/>
        </w:rPr>
        <w:t>3</w:t>
      </w:r>
      <w:r w:rsidRPr="002E7B70">
        <w:t>2’h4000_4024</w:t>
      </w:r>
      <w:r w:rsidRPr="002E7B70">
        <w:rPr>
          <w:rFonts w:hint="eastAsia"/>
        </w:rPr>
        <w:t>写数据</w:t>
      </w:r>
      <w:r w:rsidRPr="002E7B70">
        <w:rPr>
          <w:rFonts w:hint="eastAsia"/>
        </w:rPr>
        <w:t>3</w:t>
      </w:r>
      <w:r w:rsidRPr="002E7B70">
        <w:t>2’h5555_aaaa;</w:t>
      </w:r>
    </w:p>
    <w:p w14:paraId="598FA3E7" w14:textId="77777777" w:rsidR="0004157B" w:rsidRPr="002E7B70" w:rsidRDefault="0004157B" w:rsidP="0004157B">
      <w:pPr>
        <w:pStyle w:val="a0"/>
        <w:numPr>
          <w:ilvl w:val="0"/>
          <w:numId w:val="23"/>
        </w:numPr>
        <w:ind w:firstLineChars="0"/>
      </w:pPr>
      <w:r w:rsidRPr="002E7B70">
        <w:rPr>
          <w:rFonts w:hint="eastAsia"/>
        </w:rPr>
        <w:t>向地址</w:t>
      </w:r>
      <w:r w:rsidRPr="002E7B70">
        <w:rPr>
          <w:rFonts w:hint="eastAsia"/>
        </w:rPr>
        <w:t>3</w:t>
      </w:r>
      <w:r w:rsidRPr="002E7B70">
        <w:t>2’h4000_4020</w:t>
      </w:r>
      <w:r w:rsidRPr="002E7B70">
        <w:rPr>
          <w:rFonts w:hint="eastAsia"/>
        </w:rPr>
        <w:t>写数据</w:t>
      </w:r>
      <w:r w:rsidRPr="002E7B70">
        <w:rPr>
          <w:rFonts w:hint="eastAsia"/>
        </w:rPr>
        <w:t>3</w:t>
      </w:r>
      <w:r w:rsidRPr="002E7B70">
        <w:t>2’h3c3c_3c3c;</w:t>
      </w:r>
    </w:p>
    <w:p w14:paraId="768FAF81" w14:textId="77777777" w:rsidR="0004157B" w:rsidRPr="002E7B70" w:rsidRDefault="0004157B" w:rsidP="0004157B">
      <w:pPr>
        <w:pStyle w:val="a0"/>
        <w:numPr>
          <w:ilvl w:val="0"/>
          <w:numId w:val="23"/>
        </w:numPr>
        <w:ind w:firstLineChars="0"/>
      </w:pPr>
      <w:r w:rsidRPr="002E7B70">
        <w:rPr>
          <w:rFonts w:hint="eastAsia"/>
        </w:rPr>
        <w:t>向地址</w:t>
      </w:r>
      <w:r w:rsidRPr="002E7B70">
        <w:rPr>
          <w:rFonts w:hint="eastAsia"/>
        </w:rPr>
        <w:t>3</w:t>
      </w:r>
      <w:r w:rsidRPr="002E7B70">
        <w:t>2’h4000_4024</w:t>
      </w:r>
      <w:r w:rsidRPr="002E7B70">
        <w:rPr>
          <w:rFonts w:hint="eastAsia"/>
        </w:rPr>
        <w:t>写数据</w:t>
      </w:r>
      <w:r w:rsidRPr="002E7B70">
        <w:rPr>
          <w:rFonts w:hint="eastAsia"/>
        </w:rPr>
        <w:t>3</w:t>
      </w:r>
      <w:r w:rsidRPr="002E7B70">
        <w:t>2’hc3c3_c3c3;</w:t>
      </w:r>
    </w:p>
    <w:p w14:paraId="5C2A3066" w14:textId="77777777" w:rsidR="0004157B" w:rsidRPr="002E7B70" w:rsidRDefault="0004157B" w:rsidP="0004157B">
      <w:pPr>
        <w:pStyle w:val="a0"/>
        <w:ind w:left="1200" w:firstLineChars="0" w:firstLine="0"/>
      </w:pPr>
    </w:p>
    <w:p w14:paraId="375FE4A8" w14:textId="2EDA7F05" w:rsidR="001A6ABC" w:rsidRPr="002E7B70" w:rsidRDefault="0004157B" w:rsidP="001A6ABC">
      <w:pPr>
        <w:pStyle w:val="a0"/>
        <w:numPr>
          <w:ilvl w:val="0"/>
          <w:numId w:val="23"/>
        </w:numPr>
        <w:ind w:firstLineChars="0"/>
      </w:pPr>
      <w:r w:rsidRPr="002E7B70">
        <w:rPr>
          <w:rFonts w:hint="eastAsia"/>
        </w:rPr>
        <w:t>向</w:t>
      </w:r>
      <w:r w:rsidR="001A6ABC" w:rsidRPr="002E7B70">
        <w:rPr>
          <w:rFonts w:hint="eastAsia"/>
        </w:rPr>
        <w:t>地址</w:t>
      </w:r>
      <w:r w:rsidR="001A6ABC" w:rsidRPr="002E7B70">
        <w:rPr>
          <w:rFonts w:hint="eastAsia"/>
        </w:rPr>
        <w:t>3</w:t>
      </w:r>
      <w:r w:rsidR="001A6ABC" w:rsidRPr="002E7B70">
        <w:t>2’h4000_5020</w:t>
      </w:r>
      <w:r w:rsidRPr="002E7B70">
        <w:rPr>
          <w:rFonts w:hint="eastAsia"/>
        </w:rPr>
        <w:t>写数据</w:t>
      </w:r>
      <w:r w:rsidRPr="002E7B70">
        <w:rPr>
          <w:rFonts w:hint="eastAsia"/>
        </w:rPr>
        <w:t>3</w:t>
      </w:r>
      <w:r w:rsidRPr="002E7B70">
        <w:t>2’h3c3c_3c3c</w:t>
      </w:r>
      <w:r w:rsidR="001A6ABC" w:rsidRPr="002E7B70">
        <w:t>;</w:t>
      </w:r>
    </w:p>
    <w:p w14:paraId="3209A732" w14:textId="5E4BB46B" w:rsidR="001A6ABC" w:rsidRPr="002E7B70" w:rsidRDefault="0004157B" w:rsidP="001A6ABC">
      <w:pPr>
        <w:pStyle w:val="a0"/>
        <w:numPr>
          <w:ilvl w:val="0"/>
          <w:numId w:val="23"/>
        </w:numPr>
        <w:ind w:firstLineChars="0"/>
      </w:pPr>
      <w:r w:rsidRPr="002E7B70">
        <w:rPr>
          <w:rFonts w:hint="eastAsia"/>
        </w:rPr>
        <w:t>向</w:t>
      </w:r>
      <w:r w:rsidR="001A6ABC" w:rsidRPr="002E7B70">
        <w:rPr>
          <w:rFonts w:hint="eastAsia"/>
        </w:rPr>
        <w:t>地址</w:t>
      </w:r>
      <w:r w:rsidR="001A6ABC" w:rsidRPr="002E7B70">
        <w:rPr>
          <w:rFonts w:hint="eastAsia"/>
        </w:rPr>
        <w:t>3</w:t>
      </w:r>
      <w:r w:rsidR="001A6ABC" w:rsidRPr="002E7B70">
        <w:t>2’h4000_5024;</w:t>
      </w:r>
      <w:r w:rsidRPr="002E7B70">
        <w:rPr>
          <w:rFonts w:hint="eastAsia"/>
        </w:rPr>
        <w:t>写数据</w:t>
      </w:r>
      <w:r w:rsidRPr="002E7B70">
        <w:rPr>
          <w:rFonts w:hint="eastAsia"/>
        </w:rPr>
        <w:t>3</w:t>
      </w:r>
      <w:r w:rsidRPr="002E7B70">
        <w:t>2’hc3c3_c3c3</w:t>
      </w:r>
      <w:r w:rsidRPr="002E7B70">
        <w:rPr>
          <w:rFonts w:hint="eastAsia"/>
        </w:rPr>
        <w:t>；</w:t>
      </w:r>
    </w:p>
    <w:p w14:paraId="291183B2" w14:textId="7C282019" w:rsidR="00320721" w:rsidRPr="002E7B70" w:rsidRDefault="00320721" w:rsidP="00320721">
      <w:pPr>
        <w:pStyle w:val="a0"/>
        <w:numPr>
          <w:ilvl w:val="0"/>
          <w:numId w:val="23"/>
        </w:numPr>
        <w:ind w:firstLineChars="0"/>
      </w:pPr>
      <w:r w:rsidRPr="002E7B70">
        <w:rPr>
          <w:rFonts w:hint="eastAsia"/>
        </w:rPr>
        <w:t>读地址</w:t>
      </w:r>
      <w:r w:rsidRPr="002E7B70">
        <w:rPr>
          <w:rFonts w:hint="eastAsia"/>
        </w:rPr>
        <w:t>3</w:t>
      </w:r>
      <w:r w:rsidRPr="002E7B70">
        <w:t>2’h4000_5020</w:t>
      </w:r>
      <w:r w:rsidR="0004157B" w:rsidRPr="002E7B70">
        <w:rPr>
          <w:rFonts w:hint="eastAsia"/>
        </w:rPr>
        <w:t>写数据</w:t>
      </w:r>
      <w:r w:rsidR="0004157B" w:rsidRPr="002E7B70">
        <w:rPr>
          <w:rFonts w:hint="eastAsia"/>
        </w:rPr>
        <w:t>3</w:t>
      </w:r>
      <w:r w:rsidR="0004157B" w:rsidRPr="002E7B70">
        <w:t>2’haaaa_5555</w:t>
      </w:r>
      <w:r w:rsidRPr="002E7B70">
        <w:t>;</w:t>
      </w:r>
    </w:p>
    <w:p w14:paraId="1FF6047B" w14:textId="044C7FC2" w:rsidR="00320721" w:rsidRPr="002E7B70" w:rsidRDefault="00320721" w:rsidP="00320721">
      <w:pPr>
        <w:pStyle w:val="a0"/>
        <w:numPr>
          <w:ilvl w:val="0"/>
          <w:numId w:val="23"/>
        </w:numPr>
        <w:ind w:firstLineChars="0"/>
      </w:pPr>
      <w:r w:rsidRPr="002E7B70">
        <w:rPr>
          <w:rFonts w:hint="eastAsia"/>
        </w:rPr>
        <w:t>读地址</w:t>
      </w:r>
      <w:r w:rsidRPr="002E7B70">
        <w:rPr>
          <w:rFonts w:hint="eastAsia"/>
        </w:rPr>
        <w:t>3</w:t>
      </w:r>
      <w:r w:rsidRPr="002E7B70">
        <w:t>2’h4000_5024</w:t>
      </w:r>
      <w:r w:rsidR="0004157B" w:rsidRPr="002E7B70">
        <w:rPr>
          <w:rFonts w:hint="eastAsia"/>
        </w:rPr>
        <w:t>写数据</w:t>
      </w:r>
      <w:r w:rsidR="0004157B" w:rsidRPr="002E7B70">
        <w:rPr>
          <w:rFonts w:hint="eastAsia"/>
        </w:rPr>
        <w:t>3</w:t>
      </w:r>
      <w:r w:rsidR="0004157B" w:rsidRPr="002E7B70">
        <w:t>2’h5555_aaaa</w:t>
      </w:r>
      <w:r w:rsidRPr="002E7B70">
        <w:t>;</w:t>
      </w:r>
    </w:p>
    <w:p w14:paraId="1D85ED49" w14:textId="77777777" w:rsidR="00D73386" w:rsidRPr="0004157B" w:rsidRDefault="00D73386" w:rsidP="00D73386">
      <w:pPr>
        <w:pStyle w:val="a0"/>
        <w:ind w:firstLineChars="0"/>
      </w:pPr>
    </w:p>
    <w:p w14:paraId="1101BDED" w14:textId="7039CAE3" w:rsidR="00D46E66" w:rsidRPr="0004157B" w:rsidRDefault="00D46E66" w:rsidP="00D73386">
      <w:pPr>
        <w:pStyle w:val="a0"/>
        <w:numPr>
          <w:ilvl w:val="0"/>
          <w:numId w:val="8"/>
        </w:numPr>
        <w:ind w:firstLineChars="0"/>
      </w:pPr>
      <w:r w:rsidRPr="0004157B">
        <w:rPr>
          <w:rFonts w:hint="eastAsia"/>
        </w:rPr>
        <w:t>等待</w:t>
      </w:r>
      <w:r w:rsidR="001A6ABC" w:rsidRPr="0004157B">
        <w:t>1m</w:t>
      </w:r>
      <w:r w:rsidRPr="0004157B">
        <w:rPr>
          <w:rFonts w:hint="eastAsia"/>
        </w:rPr>
        <w:t>s</w:t>
      </w:r>
      <w:r w:rsidRPr="0004157B">
        <w:rPr>
          <w:rFonts w:hint="eastAsia"/>
        </w:rPr>
        <w:t>；</w:t>
      </w:r>
    </w:p>
    <w:p w14:paraId="690EDAE7" w14:textId="73AA323E" w:rsidR="002D2994" w:rsidRPr="0008547A" w:rsidRDefault="002D2994" w:rsidP="002D2994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2S0</w:t>
      </w:r>
      <w:r w:rsidRPr="0008547A">
        <w:rPr>
          <w:rFonts w:hint="eastAsia"/>
        </w:rPr>
        <w:t>寄存器</w:t>
      </w:r>
      <w:r w:rsidRPr="0008547A">
        <w:t>IEN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2’h4000_4000,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1D609A3C" w14:textId="3855FD38" w:rsidR="002D2994" w:rsidRPr="0008547A" w:rsidRDefault="002D2994" w:rsidP="002D2994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2S0</w:t>
      </w:r>
      <w:r w:rsidRPr="0008547A">
        <w:rPr>
          <w:rFonts w:hint="eastAsia"/>
        </w:rPr>
        <w:t>寄存器</w:t>
      </w:r>
      <w:r w:rsidRPr="0008547A">
        <w:t>ITER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2’h4000_4008,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55E0187F" w14:textId="48D1D172" w:rsidR="00484E90" w:rsidRPr="0008547A" w:rsidRDefault="00484E90" w:rsidP="00484E90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2S0</w:t>
      </w:r>
      <w:r w:rsidRPr="0008547A">
        <w:rPr>
          <w:rFonts w:hint="eastAsia"/>
        </w:rPr>
        <w:t>寄存器</w:t>
      </w:r>
      <w:r w:rsidRPr="0008547A">
        <w:t>CLKEN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2’h4000_400C,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072D70DF" w14:textId="6F6D1D45" w:rsidR="002D2994" w:rsidRPr="0008547A" w:rsidRDefault="002D2994" w:rsidP="002D2994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2S1</w:t>
      </w:r>
      <w:r w:rsidRPr="0008547A">
        <w:rPr>
          <w:rFonts w:hint="eastAsia"/>
        </w:rPr>
        <w:t>寄存器</w:t>
      </w:r>
      <w:r w:rsidRPr="0008547A">
        <w:t>IEN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2’h4000_5000,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6CA41E18" w14:textId="566DF9C9" w:rsidR="002D2994" w:rsidRPr="0008547A" w:rsidRDefault="002D2994" w:rsidP="002D2994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2S1</w:t>
      </w:r>
      <w:r w:rsidRPr="0008547A">
        <w:rPr>
          <w:rFonts w:hint="eastAsia"/>
        </w:rPr>
        <w:t>寄存器</w:t>
      </w:r>
      <w:r w:rsidRPr="0008547A">
        <w:t>I</w:t>
      </w:r>
      <w:r w:rsidR="002E7B70">
        <w:t>T</w:t>
      </w:r>
      <w:r w:rsidRPr="0008547A">
        <w:t>ER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</w:t>
      </w:r>
      <w:proofErr w:type="gramStart"/>
      <w:r w:rsidRPr="0008547A">
        <w:t>’</w:t>
      </w:r>
      <w:proofErr w:type="gramEnd"/>
      <w:r w:rsidRPr="0008547A">
        <w:t>h4000_500</w:t>
      </w:r>
      <w:r w:rsidR="002E7B70">
        <w:t>8</w:t>
      </w:r>
      <w:r w:rsidRPr="0008547A">
        <w:t>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</w:t>
      </w:r>
      <w:proofErr w:type="gramStart"/>
      <w:r w:rsidRPr="0008547A">
        <w:t>’</w:t>
      </w:r>
      <w:proofErr w:type="gramEnd"/>
      <w:r w:rsidRPr="0008547A">
        <w:t>h0000_0000;</w:t>
      </w:r>
    </w:p>
    <w:p w14:paraId="63E3EF9F" w14:textId="25DBCAA8" w:rsidR="00484E90" w:rsidRPr="0008547A" w:rsidRDefault="00484E90" w:rsidP="00484E90">
      <w:pPr>
        <w:pStyle w:val="a0"/>
        <w:numPr>
          <w:ilvl w:val="0"/>
          <w:numId w:val="8"/>
        </w:numPr>
        <w:ind w:firstLineChars="0"/>
      </w:pPr>
      <w:r w:rsidRPr="0008547A">
        <w:rPr>
          <w:rFonts w:hint="eastAsia"/>
        </w:rPr>
        <w:t>A</w:t>
      </w:r>
      <w:r w:rsidRPr="0008547A">
        <w:t>RM</w:t>
      </w:r>
      <w:r w:rsidRPr="0008547A">
        <w:rPr>
          <w:rFonts w:hint="eastAsia"/>
        </w:rPr>
        <w:t>配置</w:t>
      </w:r>
      <w:r w:rsidRPr="0008547A">
        <w:rPr>
          <w:rFonts w:hint="eastAsia"/>
        </w:rPr>
        <w:t>I</w:t>
      </w:r>
      <w:r w:rsidRPr="0008547A">
        <w:t>2S1</w:t>
      </w:r>
      <w:r w:rsidRPr="0008547A">
        <w:rPr>
          <w:rFonts w:hint="eastAsia"/>
        </w:rPr>
        <w:t>寄存器</w:t>
      </w:r>
      <w:r w:rsidRPr="0008547A">
        <w:t>CLKEN</w:t>
      </w:r>
      <w:r w:rsidRPr="0008547A">
        <w:rPr>
          <w:rFonts w:hint="eastAsia"/>
        </w:rPr>
        <w:t>，配置地址</w:t>
      </w:r>
      <w:r w:rsidRPr="0008547A">
        <w:rPr>
          <w:rFonts w:hint="eastAsia"/>
        </w:rPr>
        <w:t>3</w:t>
      </w:r>
      <w:r w:rsidRPr="0008547A">
        <w:t>2’h4000_500C,</w:t>
      </w:r>
      <w:r w:rsidRPr="0008547A">
        <w:rPr>
          <w:rFonts w:hint="eastAsia"/>
        </w:rPr>
        <w:t>配置数据</w:t>
      </w:r>
      <w:r w:rsidRPr="0008547A">
        <w:rPr>
          <w:rFonts w:hint="eastAsia"/>
        </w:rPr>
        <w:t>3</w:t>
      </w:r>
      <w:r w:rsidRPr="0008547A">
        <w:t>2’h0000_0000;</w:t>
      </w:r>
    </w:p>
    <w:p w14:paraId="08F0C40D" w14:textId="77777777" w:rsidR="00484E90" w:rsidRPr="0008547A" w:rsidRDefault="00484E90" w:rsidP="0004157B">
      <w:pPr>
        <w:pStyle w:val="a0"/>
        <w:ind w:firstLineChars="0"/>
      </w:pPr>
    </w:p>
    <w:sectPr w:rsidR="00484E90" w:rsidRPr="0008547A" w:rsidSect="0005105E">
      <w:headerReference w:type="even" r:id="rId10"/>
      <w:footerReference w:type="even" r:id="rId11"/>
      <w:headerReference w:type="first" r:id="rId12"/>
      <w:footerReference w:type="first" r:id="rId13"/>
      <w:pgSz w:w="11906" w:h="16838" w:code="9"/>
      <w:pgMar w:top="1418" w:right="1134" w:bottom="1134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2961F" w14:textId="77777777" w:rsidR="00A72F86" w:rsidRDefault="00A72F86" w:rsidP="00803D23">
      <w:pPr>
        <w:spacing w:line="240" w:lineRule="auto"/>
      </w:pPr>
      <w:r>
        <w:separator/>
      </w:r>
    </w:p>
  </w:endnote>
  <w:endnote w:type="continuationSeparator" w:id="0">
    <w:p w14:paraId="27831B77" w14:textId="77777777" w:rsidR="00A72F86" w:rsidRDefault="00A72F86" w:rsidP="00803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79CB7" w14:textId="77777777" w:rsidR="0005105E" w:rsidRDefault="0005105E" w:rsidP="0005105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3BF39" w14:textId="77777777" w:rsidR="0005105E" w:rsidRDefault="0005105E" w:rsidP="000510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C637" w14:textId="77777777" w:rsidR="00A72F86" w:rsidRDefault="00A72F86" w:rsidP="00803D23">
      <w:pPr>
        <w:spacing w:line="240" w:lineRule="auto"/>
      </w:pPr>
      <w:r>
        <w:separator/>
      </w:r>
    </w:p>
  </w:footnote>
  <w:footnote w:type="continuationSeparator" w:id="0">
    <w:p w14:paraId="0804FDFF" w14:textId="77777777" w:rsidR="00A72F86" w:rsidRDefault="00A72F86" w:rsidP="00803D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7D125" w14:textId="77777777" w:rsidR="0005105E" w:rsidRDefault="0005105E" w:rsidP="0005105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6A31F" w14:textId="77777777" w:rsidR="0005105E" w:rsidRDefault="0005105E" w:rsidP="0005105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C44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1AA12C4"/>
    <w:multiLevelType w:val="hybridMultilevel"/>
    <w:tmpl w:val="0CB01AFA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D407189"/>
    <w:multiLevelType w:val="multilevel"/>
    <w:tmpl w:val="CB2C01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黑体" w:hAnsi="Times New Roman" w:hint="default"/>
        <w:b w:val="0"/>
        <w:i w:val="0"/>
        <w:sz w:val="2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eastAsia="黑体" w:hAnsi="Times New Roman" w:hint="default"/>
        <w:b w:val="0"/>
        <w:i w:val="0"/>
        <w:sz w:val="24"/>
        <w:szCs w:val="32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 w:val="0"/>
        <w:i w:val="0"/>
        <w:sz w:val="24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eastAsia="宋体" w:hAnsi="Times New Roman" w:hint="default"/>
        <w:b w:val="0"/>
        <w:i w:val="0"/>
        <w:sz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1906CF6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200471E"/>
    <w:multiLevelType w:val="hybridMultilevel"/>
    <w:tmpl w:val="BD5E37A8"/>
    <w:lvl w:ilvl="0" w:tplc="AC2A32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F0426F"/>
    <w:multiLevelType w:val="hybridMultilevel"/>
    <w:tmpl w:val="FAC04982"/>
    <w:lvl w:ilvl="0" w:tplc="AF0E629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3D27D5"/>
    <w:multiLevelType w:val="hybridMultilevel"/>
    <w:tmpl w:val="56964946"/>
    <w:lvl w:ilvl="0" w:tplc="749847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313D53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0384939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215436B"/>
    <w:multiLevelType w:val="hybridMultilevel"/>
    <w:tmpl w:val="62C4668C"/>
    <w:lvl w:ilvl="0" w:tplc="A8C419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3A4FDC"/>
    <w:multiLevelType w:val="hybridMultilevel"/>
    <w:tmpl w:val="F5F8E366"/>
    <w:lvl w:ilvl="0" w:tplc="DEBA0D7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25520DF"/>
    <w:multiLevelType w:val="hybridMultilevel"/>
    <w:tmpl w:val="4F22422A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D094C52"/>
    <w:multiLevelType w:val="hybridMultilevel"/>
    <w:tmpl w:val="0CB01AFA"/>
    <w:lvl w:ilvl="0" w:tplc="BB346D9A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A351CB5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527E76B8"/>
    <w:multiLevelType w:val="hybridMultilevel"/>
    <w:tmpl w:val="B984755E"/>
    <w:lvl w:ilvl="0" w:tplc="6B3A27D0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527765B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A175D22"/>
    <w:multiLevelType w:val="hybridMultilevel"/>
    <w:tmpl w:val="83D4EBBA"/>
    <w:lvl w:ilvl="0" w:tplc="7CE4B78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AAC3378"/>
    <w:multiLevelType w:val="hybridMultilevel"/>
    <w:tmpl w:val="40509A14"/>
    <w:lvl w:ilvl="0" w:tplc="81E249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AEC61ED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B010346"/>
    <w:multiLevelType w:val="hybridMultilevel"/>
    <w:tmpl w:val="0726A516"/>
    <w:lvl w:ilvl="0" w:tplc="FFFFFFFF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F1F04C2"/>
    <w:multiLevelType w:val="hybridMultilevel"/>
    <w:tmpl w:val="0726A516"/>
    <w:lvl w:ilvl="0" w:tplc="C8AA9B3E">
      <w:start w:val="1"/>
      <w:numFmt w:val="decimalEnclosedCircle"/>
      <w:lvlText w:val="%1"/>
      <w:lvlJc w:val="left"/>
      <w:pPr>
        <w:ind w:left="120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89038C9"/>
    <w:multiLevelType w:val="hybridMultilevel"/>
    <w:tmpl w:val="F77AC248"/>
    <w:lvl w:ilvl="0" w:tplc="E64ED6C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083B79"/>
    <w:multiLevelType w:val="hybridMultilevel"/>
    <w:tmpl w:val="A494432A"/>
    <w:lvl w:ilvl="0" w:tplc="ADC00D3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 w16cid:durableId="1902911002">
    <w:abstractNumId w:val="2"/>
  </w:num>
  <w:num w:numId="2" w16cid:durableId="357123221">
    <w:abstractNumId w:val="4"/>
  </w:num>
  <w:num w:numId="3" w16cid:durableId="498617748">
    <w:abstractNumId w:val="22"/>
  </w:num>
  <w:num w:numId="4" w16cid:durableId="1570309610">
    <w:abstractNumId w:val="17"/>
  </w:num>
  <w:num w:numId="5" w16cid:durableId="1367371913">
    <w:abstractNumId w:val="9"/>
  </w:num>
  <w:num w:numId="6" w16cid:durableId="1589078336">
    <w:abstractNumId w:val="6"/>
  </w:num>
  <w:num w:numId="7" w16cid:durableId="1996489541">
    <w:abstractNumId w:val="21"/>
  </w:num>
  <w:num w:numId="8" w16cid:durableId="102381623">
    <w:abstractNumId w:val="5"/>
  </w:num>
  <w:num w:numId="9" w16cid:durableId="195239037">
    <w:abstractNumId w:val="14"/>
  </w:num>
  <w:num w:numId="10" w16cid:durableId="1483081614">
    <w:abstractNumId w:val="20"/>
  </w:num>
  <w:num w:numId="11" w16cid:durableId="2054042569">
    <w:abstractNumId w:val="12"/>
  </w:num>
  <w:num w:numId="12" w16cid:durableId="504588386">
    <w:abstractNumId w:val="11"/>
  </w:num>
  <w:num w:numId="13" w16cid:durableId="1042944808">
    <w:abstractNumId w:val="1"/>
  </w:num>
  <w:num w:numId="14" w16cid:durableId="278219255">
    <w:abstractNumId w:val="10"/>
  </w:num>
  <w:num w:numId="15" w16cid:durableId="1988394685">
    <w:abstractNumId w:val="3"/>
  </w:num>
  <w:num w:numId="16" w16cid:durableId="718090079">
    <w:abstractNumId w:val="8"/>
  </w:num>
  <w:num w:numId="17" w16cid:durableId="1114714865">
    <w:abstractNumId w:val="13"/>
  </w:num>
  <w:num w:numId="18" w16cid:durableId="1999842531">
    <w:abstractNumId w:val="19"/>
  </w:num>
  <w:num w:numId="19" w16cid:durableId="931812873">
    <w:abstractNumId w:val="7"/>
  </w:num>
  <w:num w:numId="20" w16cid:durableId="1549952103">
    <w:abstractNumId w:val="0"/>
  </w:num>
  <w:num w:numId="21" w16cid:durableId="1557277863">
    <w:abstractNumId w:val="18"/>
  </w:num>
  <w:num w:numId="22" w16cid:durableId="1836797476">
    <w:abstractNumId w:val="15"/>
  </w:num>
  <w:num w:numId="23" w16cid:durableId="499778426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F6A"/>
    <w:rsid w:val="000009C1"/>
    <w:rsid w:val="00001E1C"/>
    <w:rsid w:val="00002C5C"/>
    <w:rsid w:val="00004D24"/>
    <w:rsid w:val="000053F9"/>
    <w:rsid w:val="000059C0"/>
    <w:rsid w:val="000074FE"/>
    <w:rsid w:val="000111CA"/>
    <w:rsid w:val="00011582"/>
    <w:rsid w:val="00012FF2"/>
    <w:rsid w:val="000131DF"/>
    <w:rsid w:val="00014278"/>
    <w:rsid w:val="00016491"/>
    <w:rsid w:val="000169D5"/>
    <w:rsid w:val="00020E51"/>
    <w:rsid w:val="0002434E"/>
    <w:rsid w:val="00024A52"/>
    <w:rsid w:val="0003095E"/>
    <w:rsid w:val="00031E06"/>
    <w:rsid w:val="00031F04"/>
    <w:rsid w:val="0003276C"/>
    <w:rsid w:val="0003356F"/>
    <w:rsid w:val="00034988"/>
    <w:rsid w:val="00035175"/>
    <w:rsid w:val="000353D4"/>
    <w:rsid w:val="00035F1E"/>
    <w:rsid w:val="00035FCC"/>
    <w:rsid w:val="00036E37"/>
    <w:rsid w:val="00037C4A"/>
    <w:rsid w:val="00037D9F"/>
    <w:rsid w:val="00040C69"/>
    <w:rsid w:val="0004157B"/>
    <w:rsid w:val="000416B3"/>
    <w:rsid w:val="0004462F"/>
    <w:rsid w:val="0005105E"/>
    <w:rsid w:val="00052D3A"/>
    <w:rsid w:val="00054214"/>
    <w:rsid w:val="00060C75"/>
    <w:rsid w:val="00061AEF"/>
    <w:rsid w:val="00062D7F"/>
    <w:rsid w:val="0006417D"/>
    <w:rsid w:val="00066A9A"/>
    <w:rsid w:val="00070599"/>
    <w:rsid w:val="00070807"/>
    <w:rsid w:val="0007162A"/>
    <w:rsid w:val="00071E2B"/>
    <w:rsid w:val="00071F39"/>
    <w:rsid w:val="000731EE"/>
    <w:rsid w:val="00074951"/>
    <w:rsid w:val="00074D2C"/>
    <w:rsid w:val="000750D5"/>
    <w:rsid w:val="000752AD"/>
    <w:rsid w:val="0007715E"/>
    <w:rsid w:val="00077184"/>
    <w:rsid w:val="00080190"/>
    <w:rsid w:val="00080D4B"/>
    <w:rsid w:val="000817CC"/>
    <w:rsid w:val="00082F4B"/>
    <w:rsid w:val="0008426D"/>
    <w:rsid w:val="000843B2"/>
    <w:rsid w:val="0008547A"/>
    <w:rsid w:val="00087E7C"/>
    <w:rsid w:val="00091445"/>
    <w:rsid w:val="000919BA"/>
    <w:rsid w:val="0009222C"/>
    <w:rsid w:val="000932E1"/>
    <w:rsid w:val="00093FBB"/>
    <w:rsid w:val="0009662B"/>
    <w:rsid w:val="00097375"/>
    <w:rsid w:val="000A0A1B"/>
    <w:rsid w:val="000A29EB"/>
    <w:rsid w:val="000A4386"/>
    <w:rsid w:val="000A439F"/>
    <w:rsid w:val="000A50F4"/>
    <w:rsid w:val="000A5835"/>
    <w:rsid w:val="000B3C47"/>
    <w:rsid w:val="000B4097"/>
    <w:rsid w:val="000B46DF"/>
    <w:rsid w:val="000B52B4"/>
    <w:rsid w:val="000B6338"/>
    <w:rsid w:val="000B6896"/>
    <w:rsid w:val="000C17C8"/>
    <w:rsid w:val="000C360D"/>
    <w:rsid w:val="000C490D"/>
    <w:rsid w:val="000C4CDA"/>
    <w:rsid w:val="000C4F06"/>
    <w:rsid w:val="000C54F4"/>
    <w:rsid w:val="000C612C"/>
    <w:rsid w:val="000C66D8"/>
    <w:rsid w:val="000C6E66"/>
    <w:rsid w:val="000C7EB8"/>
    <w:rsid w:val="000D0C8C"/>
    <w:rsid w:val="000D16DA"/>
    <w:rsid w:val="000D4628"/>
    <w:rsid w:val="000D505D"/>
    <w:rsid w:val="000D5F03"/>
    <w:rsid w:val="000D6834"/>
    <w:rsid w:val="000D69EC"/>
    <w:rsid w:val="000D7DFF"/>
    <w:rsid w:val="000E2F43"/>
    <w:rsid w:val="000E3B47"/>
    <w:rsid w:val="000E42B4"/>
    <w:rsid w:val="000E4A89"/>
    <w:rsid w:val="000E50CB"/>
    <w:rsid w:val="000E589D"/>
    <w:rsid w:val="000E5A76"/>
    <w:rsid w:val="000E5DF9"/>
    <w:rsid w:val="000E68F6"/>
    <w:rsid w:val="000F0612"/>
    <w:rsid w:val="000F0AC7"/>
    <w:rsid w:val="000F2B51"/>
    <w:rsid w:val="000F3508"/>
    <w:rsid w:val="000F49D5"/>
    <w:rsid w:val="000F67F1"/>
    <w:rsid w:val="000F7D40"/>
    <w:rsid w:val="0010020B"/>
    <w:rsid w:val="00101ED4"/>
    <w:rsid w:val="00104136"/>
    <w:rsid w:val="00104430"/>
    <w:rsid w:val="00104728"/>
    <w:rsid w:val="00105B5E"/>
    <w:rsid w:val="00106A65"/>
    <w:rsid w:val="0010752E"/>
    <w:rsid w:val="00107ED1"/>
    <w:rsid w:val="00110C34"/>
    <w:rsid w:val="001119FD"/>
    <w:rsid w:val="00115135"/>
    <w:rsid w:val="00115D1E"/>
    <w:rsid w:val="00115E68"/>
    <w:rsid w:val="00116088"/>
    <w:rsid w:val="0011750C"/>
    <w:rsid w:val="00117630"/>
    <w:rsid w:val="00117ABF"/>
    <w:rsid w:val="001236E3"/>
    <w:rsid w:val="00124B64"/>
    <w:rsid w:val="00125719"/>
    <w:rsid w:val="00127E00"/>
    <w:rsid w:val="0013036B"/>
    <w:rsid w:val="00130408"/>
    <w:rsid w:val="00130577"/>
    <w:rsid w:val="001313AB"/>
    <w:rsid w:val="00131833"/>
    <w:rsid w:val="001339EF"/>
    <w:rsid w:val="001358BC"/>
    <w:rsid w:val="00140234"/>
    <w:rsid w:val="00141F6D"/>
    <w:rsid w:val="0014374F"/>
    <w:rsid w:val="001437F2"/>
    <w:rsid w:val="00144E64"/>
    <w:rsid w:val="0014502E"/>
    <w:rsid w:val="00146DA1"/>
    <w:rsid w:val="00147081"/>
    <w:rsid w:val="00147606"/>
    <w:rsid w:val="0014788D"/>
    <w:rsid w:val="001513EF"/>
    <w:rsid w:val="00152246"/>
    <w:rsid w:val="001523A2"/>
    <w:rsid w:val="00153ED2"/>
    <w:rsid w:val="00155720"/>
    <w:rsid w:val="00156FF1"/>
    <w:rsid w:val="00157D59"/>
    <w:rsid w:val="001606DD"/>
    <w:rsid w:val="001615DA"/>
    <w:rsid w:val="0016298E"/>
    <w:rsid w:val="00164678"/>
    <w:rsid w:val="0016605B"/>
    <w:rsid w:val="001667DC"/>
    <w:rsid w:val="001671D4"/>
    <w:rsid w:val="0017045D"/>
    <w:rsid w:val="001708C8"/>
    <w:rsid w:val="001723CB"/>
    <w:rsid w:val="00172E23"/>
    <w:rsid w:val="00174D00"/>
    <w:rsid w:val="00175D85"/>
    <w:rsid w:val="00180C31"/>
    <w:rsid w:val="00181464"/>
    <w:rsid w:val="00182484"/>
    <w:rsid w:val="0018296F"/>
    <w:rsid w:val="00183383"/>
    <w:rsid w:val="00183630"/>
    <w:rsid w:val="00183CD3"/>
    <w:rsid w:val="001850CA"/>
    <w:rsid w:val="00185470"/>
    <w:rsid w:val="00187E2C"/>
    <w:rsid w:val="00190974"/>
    <w:rsid w:val="00192637"/>
    <w:rsid w:val="0019265A"/>
    <w:rsid w:val="00192CB5"/>
    <w:rsid w:val="0019743D"/>
    <w:rsid w:val="001A349F"/>
    <w:rsid w:val="001A6ABC"/>
    <w:rsid w:val="001A7C35"/>
    <w:rsid w:val="001B15AC"/>
    <w:rsid w:val="001B3351"/>
    <w:rsid w:val="001B4B32"/>
    <w:rsid w:val="001B59C7"/>
    <w:rsid w:val="001B7769"/>
    <w:rsid w:val="001C1C2B"/>
    <w:rsid w:val="001C2115"/>
    <w:rsid w:val="001C2426"/>
    <w:rsid w:val="001C2FC4"/>
    <w:rsid w:val="001C40C0"/>
    <w:rsid w:val="001C4EF1"/>
    <w:rsid w:val="001C619B"/>
    <w:rsid w:val="001D09D7"/>
    <w:rsid w:val="001D0F1C"/>
    <w:rsid w:val="001D0F1F"/>
    <w:rsid w:val="001D64E3"/>
    <w:rsid w:val="001D6973"/>
    <w:rsid w:val="001D6A74"/>
    <w:rsid w:val="001D6AC7"/>
    <w:rsid w:val="001D77CB"/>
    <w:rsid w:val="001D7CFD"/>
    <w:rsid w:val="001E0B3B"/>
    <w:rsid w:val="001E1586"/>
    <w:rsid w:val="001E20FC"/>
    <w:rsid w:val="001E537D"/>
    <w:rsid w:val="001E6B1C"/>
    <w:rsid w:val="001F2F0C"/>
    <w:rsid w:val="001F4442"/>
    <w:rsid w:val="001F6E05"/>
    <w:rsid w:val="001F7F19"/>
    <w:rsid w:val="00201774"/>
    <w:rsid w:val="00201F35"/>
    <w:rsid w:val="00203657"/>
    <w:rsid w:val="0020465F"/>
    <w:rsid w:val="0020466E"/>
    <w:rsid w:val="00204DD9"/>
    <w:rsid w:val="00205EB6"/>
    <w:rsid w:val="00212FF0"/>
    <w:rsid w:val="002139D8"/>
    <w:rsid w:val="00214481"/>
    <w:rsid w:val="00214D8A"/>
    <w:rsid w:val="00215E16"/>
    <w:rsid w:val="00216A53"/>
    <w:rsid w:val="00217A3D"/>
    <w:rsid w:val="00217A94"/>
    <w:rsid w:val="00222C85"/>
    <w:rsid w:val="00223FFB"/>
    <w:rsid w:val="00226E5E"/>
    <w:rsid w:val="00227498"/>
    <w:rsid w:val="00231BC4"/>
    <w:rsid w:val="00233CC5"/>
    <w:rsid w:val="00236FDB"/>
    <w:rsid w:val="002376B3"/>
    <w:rsid w:val="00241064"/>
    <w:rsid w:val="002411A5"/>
    <w:rsid w:val="00241361"/>
    <w:rsid w:val="002420B3"/>
    <w:rsid w:val="00242153"/>
    <w:rsid w:val="0024288B"/>
    <w:rsid w:val="00244492"/>
    <w:rsid w:val="0024688F"/>
    <w:rsid w:val="00246E37"/>
    <w:rsid w:val="00250AF4"/>
    <w:rsid w:val="0025166C"/>
    <w:rsid w:val="002560B9"/>
    <w:rsid w:val="002569AF"/>
    <w:rsid w:val="00260735"/>
    <w:rsid w:val="002610D3"/>
    <w:rsid w:val="0026252B"/>
    <w:rsid w:val="00262D29"/>
    <w:rsid w:val="00262E04"/>
    <w:rsid w:val="0026381F"/>
    <w:rsid w:val="00273C29"/>
    <w:rsid w:val="0027459E"/>
    <w:rsid w:val="00280166"/>
    <w:rsid w:val="00280D5D"/>
    <w:rsid w:val="0028102D"/>
    <w:rsid w:val="00282E78"/>
    <w:rsid w:val="0028306D"/>
    <w:rsid w:val="0028385A"/>
    <w:rsid w:val="002840E4"/>
    <w:rsid w:val="00284EA9"/>
    <w:rsid w:val="00290086"/>
    <w:rsid w:val="0029528E"/>
    <w:rsid w:val="00296231"/>
    <w:rsid w:val="002A0F92"/>
    <w:rsid w:val="002A3A8C"/>
    <w:rsid w:val="002A65D3"/>
    <w:rsid w:val="002A6C10"/>
    <w:rsid w:val="002A74D6"/>
    <w:rsid w:val="002B2477"/>
    <w:rsid w:val="002B25A1"/>
    <w:rsid w:val="002B2C62"/>
    <w:rsid w:val="002B3CEA"/>
    <w:rsid w:val="002B4D7B"/>
    <w:rsid w:val="002B623F"/>
    <w:rsid w:val="002B6350"/>
    <w:rsid w:val="002B654F"/>
    <w:rsid w:val="002C166F"/>
    <w:rsid w:val="002C3319"/>
    <w:rsid w:val="002C3A0E"/>
    <w:rsid w:val="002C5454"/>
    <w:rsid w:val="002C5AA4"/>
    <w:rsid w:val="002C6E3F"/>
    <w:rsid w:val="002C7AA6"/>
    <w:rsid w:val="002D0674"/>
    <w:rsid w:val="002D2994"/>
    <w:rsid w:val="002D7468"/>
    <w:rsid w:val="002E25E1"/>
    <w:rsid w:val="002E4606"/>
    <w:rsid w:val="002E4807"/>
    <w:rsid w:val="002E6C5C"/>
    <w:rsid w:val="002E78F4"/>
    <w:rsid w:val="002E7B70"/>
    <w:rsid w:val="002F1198"/>
    <w:rsid w:val="002F2738"/>
    <w:rsid w:val="002F40A6"/>
    <w:rsid w:val="002F7E6F"/>
    <w:rsid w:val="00300919"/>
    <w:rsid w:val="00300A29"/>
    <w:rsid w:val="0030173B"/>
    <w:rsid w:val="00303A62"/>
    <w:rsid w:val="00306F5B"/>
    <w:rsid w:val="00312B34"/>
    <w:rsid w:val="0031321E"/>
    <w:rsid w:val="003148C9"/>
    <w:rsid w:val="00315692"/>
    <w:rsid w:val="003166FC"/>
    <w:rsid w:val="00316A54"/>
    <w:rsid w:val="00316FCD"/>
    <w:rsid w:val="00317B92"/>
    <w:rsid w:val="00320721"/>
    <w:rsid w:val="00320D94"/>
    <w:rsid w:val="003216D8"/>
    <w:rsid w:val="00321B87"/>
    <w:rsid w:val="00322333"/>
    <w:rsid w:val="0032243C"/>
    <w:rsid w:val="00324F80"/>
    <w:rsid w:val="00325A82"/>
    <w:rsid w:val="00325C56"/>
    <w:rsid w:val="003315F9"/>
    <w:rsid w:val="00331D20"/>
    <w:rsid w:val="00332877"/>
    <w:rsid w:val="00333017"/>
    <w:rsid w:val="0033316B"/>
    <w:rsid w:val="003333EB"/>
    <w:rsid w:val="00335EF2"/>
    <w:rsid w:val="00341C94"/>
    <w:rsid w:val="0034530A"/>
    <w:rsid w:val="00346AB8"/>
    <w:rsid w:val="00346AC1"/>
    <w:rsid w:val="003475C0"/>
    <w:rsid w:val="0035376B"/>
    <w:rsid w:val="003571F2"/>
    <w:rsid w:val="00357D7F"/>
    <w:rsid w:val="00360B10"/>
    <w:rsid w:val="0036397F"/>
    <w:rsid w:val="00363ACC"/>
    <w:rsid w:val="003653A6"/>
    <w:rsid w:val="003705FC"/>
    <w:rsid w:val="0037150F"/>
    <w:rsid w:val="0037364F"/>
    <w:rsid w:val="003745D0"/>
    <w:rsid w:val="00374852"/>
    <w:rsid w:val="00375093"/>
    <w:rsid w:val="003759D1"/>
    <w:rsid w:val="00376EF0"/>
    <w:rsid w:val="00381CF4"/>
    <w:rsid w:val="00382782"/>
    <w:rsid w:val="00384291"/>
    <w:rsid w:val="00384311"/>
    <w:rsid w:val="003843D2"/>
    <w:rsid w:val="00386581"/>
    <w:rsid w:val="0038667A"/>
    <w:rsid w:val="00387299"/>
    <w:rsid w:val="0038733D"/>
    <w:rsid w:val="0038774A"/>
    <w:rsid w:val="00387807"/>
    <w:rsid w:val="00390E5C"/>
    <w:rsid w:val="00391635"/>
    <w:rsid w:val="00396578"/>
    <w:rsid w:val="00396FFC"/>
    <w:rsid w:val="00397457"/>
    <w:rsid w:val="003A157E"/>
    <w:rsid w:val="003A35CD"/>
    <w:rsid w:val="003A4828"/>
    <w:rsid w:val="003A70D4"/>
    <w:rsid w:val="003A7319"/>
    <w:rsid w:val="003A79B2"/>
    <w:rsid w:val="003B0878"/>
    <w:rsid w:val="003B2D46"/>
    <w:rsid w:val="003B3F16"/>
    <w:rsid w:val="003B4C01"/>
    <w:rsid w:val="003B4E41"/>
    <w:rsid w:val="003B636A"/>
    <w:rsid w:val="003B658B"/>
    <w:rsid w:val="003C0165"/>
    <w:rsid w:val="003C3D7F"/>
    <w:rsid w:val="003C4B67"/>
    <w:rsid w:val="003C54AD"/>
    <w:rsid w:val="003C58AA"/>
    <w:rsid w:val="003C5BF6"/>
    <w:rsid w:val="003C6842"/>
    <w:rsid w:val="003C766D"/>
    <w:rsid w:val="003C773F"/>
    <w:rsid w:val="003D187E"/>
    <w:rsid w:val="003D3F1A"/>
    <w:rsid w:val="003D4493"/>
    <w:rsid w:val="003D5ED8"/>
    <w:rsid w:val="003E1133"/>
    <w:rsid w:val="003E11C4"/>
    <w:rsid w:val="003E1816"/>
    <w:rsid w:val="003E196B"/>
    <w:rsid w:val="003E3724"/>
    <w:rsid w:val="003E3B54"/>
    <w:rsid w:val="003E64D0"/>
    <w:rsid w:val="003E6813"/>
    <w:rsid w:val="003E7612"/>
    <w:rsid w:val="003F2B92"/>
    <w:rsid w:val="003F3F28"/>
    <w:rsid w:val="003F4DA7"/>
    <w:rsid w:val="003F66AA"/>
    <w:rsid w:val="004014F3"/>
    <w:rsid w:val="00401BAD"/>
    <w:rsid w:val="0040354E"/>
    <w:rsid w:val="00404588"/>
    <w:rsid w:val="00404814"/>
    <w:rsid w:val="004052FB"/>
    <w:rsid w:val="0040559D"/>
    <w:rsid w:val="004130B3"/>
    <w:rsid w:val="004136B0"/>
    <w:rsid w:val="00413CAA"/>
    <w:rsid w:val="00414380"/>
    <w:rsid w:val="004155A8"/>
    <w:rsid w:val="004176BA"/>
    <w:rsid w:val="0042106C"/>
    <w:rsid w:val="00423099"/>
    <w:rsid w:val="004231CD"/>
    <w:rsid w:val="00423861"/>
    <w:rsid w:val="00423AD8"/>
    <w:rsid w:val="00425B78"/>
    <w:rsid w:val="00427000"/>
    <w:rsid w:val="004276E1"/>
    <w:rsid w:val="00427E86"/>
    <w:rsid w:val="00427F55"/>
    <w:rsid w:val="00430FEC"/>
    <w:rsid w:val="00434032"/>
    <w:rsid w:val="00437B09"/>
    <w:rsid w:val="00440FE2"/>
    <w:rsid w:val="00441ED2"/>
    <w:rsid w:val="00443944"/>
    <w:rsid w:val="00445D80"/>
    <w:rsid w:val="00446CAE"/>
    <w:rsid w:val="00447381"/>
    <w:rsid w:val="0045170C"/>
    <w:rsid w:val="004536B7"/>
    <w:rsid w:val="00455847"/>
    <w:rsid w:val="004568B5"/>
    <w:rsid w:val="00457F5C"/>
    <w:rsid w:val="0046188B"/>
    <w:rsid w:val="004633B3"/>
    <w:rsid w:val="00464B64"/>
    <w:rsid w:val="00465473"/>
    <w:rsid w:val="004668F7"/>
    <w:rsid w:val="00467AFC"/>
    <w:rsid w:val="00472AE6"/>
    <w:rsid w:val="004733DF"/>
    <w:rsid w:val="004748D8"/>
    <w:rsid w:val="00475CEF"/>
    <w:rsid w:val="0047654E"/>
    <w:rsid w:val="0047718E"/>
    <w:rsid w:val="00480C22"/>
    <w:rsid w:val="00480D21"/>
    <w:rsid w:val="00482336"/>
    <w:rsid w:val="004844B3"/>
    <w:rsid w:val="00484E90"/>
    <w:rsid w:val="00485415"/>
    <w:rsid w:val="00486204"/>
    <w:rsid w:val="00493998"/>
    <w:rsid w:val="00495E12"/>
    <w:rsid w:val="004977A8"/>
    <w:rsid w:val="004A0BAC"/>
    <w:rsid w:val="004A0EC9"/>
    <w:rsid w:val="004A12B2"/>
    <w:rsid w:val="004A1909"/>
    <w:rsid w:val="004A1E7A"/>
    <w:rsid w:val="004A1F70"/>
    <w:rsid w:val="004A4026"/>
    <w:rsid w:val="004A7C6E"/>
    <w:rsid w:val="004B07BF"/>
    <w:rsid w:val="004B0877"/>
    <w:rsid w:val="004B0BC7"/>
    <w:rsid w:val="004B5897"/>
    <w:rsid w:val="004B5C10"/>
    <w:rsid w:val="004B7EED"/>
    <w:rsid w:val="004C529C"/>
    <w:rsid w:val="004C7796"/>
    <w:rsid w:val="004D0907"/>
    <w:rsid w:val="004D0A9F"/>
    <w:rsid w:val="004D162D"/>
    <w:rsid w:val="004D4434"/>
    <w:rsid w:val="004D4DB6"/>
    <w:rsid w:val="004D6919"/>
    <w:rsid w:val="004D7807"/>
    <w:rsid w:val="004D786D"/>
    <w:rsid w:val="004D7A8F"/>
    <w:rsid w:val="004E0763"/>
    <w:rsid w:val="004E17F6"/>
    <w:rsid w:val="004E1816"/>
    <w:rsid w:val="004E1EE9"/>
    <w:rsid w:val="004E2794"/>
    <w:rsid w:val="004E2F55"/>
    <w:rsid w:val="004E4400"/>
    <w:rsid w:val="004E46E6"/>
    <w:rsid w:val="004E5C56"/>
    <w:rsid w:val="004E7B05"/>
    <w:rsid w:val="004F2402"/>
    <w:rsid w:val="004F5A1D"/>
    <w:rsid w:val="004F5E92"/>
    <w:rsid w:val="004F6B50"/>
    <w:rsid w:val="00500D47"/>
    <w:rsid w:val="0050138C"/>
    <w:rsid w:val="0050331D"/>
    <w:rsid w:val="00503B03"/>
    <w:rsid w:val="0050436F"/>
    <w:rsid w:val="00504F63"/>
    <w:rsid w:val="00505B33"/>
    <w:rsid w:val="00506B0A"/>
    <w:rsid w:val="00506C35"/>
    <w:rsid w:val="00506EFC"/>
    <w:rsid w:val="005074FB"/>
    <w:rsid w:val="005109C0"/>
    <w:rsid w:val="00510E30"/>
    <w:rsid w:val="00511CF2"/>
    <w:rsid w:val="005122CE"/>
    <w:rsid w:val="00512552"/>
    <w:rsid w:val="00513ADC"/>
    <w:rsid w:val="00513EFD"/>
    <w:rsid w:val="00514C50"/>
    <w:rsid w:val="00516250"/>
    <w:rsid w:val="00516F96"/>
    <w:rsid w:val="00524622"/>
    <w:rsid w:val="00524E62"/>
    <w:rsid w:val="00525B36"/>
    <w:rsid w:val="00525CF0"/>
    <w:rsid w:val="00527DDD"/>
    <w:rsid w:val="005305A4"/>
    <w:rsid w:val="00535F13"/>
    <w:rsid w:val="005366E1"/>
    <w:rsid w:val="00536DEE"/>
    <w:rsid w:val="00541766"/>
    <w:rsid w:val="00541F05"/>
    <w:rsid w:val="0054355A"/>
    <w:rsid w:val="005462A8"/>
    <w:rsid w:val="00547EB6"/>
    <w:rsid w:val="00550109"/>
    <w:rsid w:val="0055016B"/>
    <w:rsid w:val="00553D3A"/>
    <w:rsid w:val="00554E89"/>
    <w:rsid w:val="00556F7D"/>
    <w:rsid w:val="00560F69"/>
    <w:rsid w:val="005615D5"/>
    <w:rsid w:val="005621A5"/>
    <w:rsid w:val="00563B78"/>
    <w:rsid w:val="00563E1C"/>
    <w:rsid w:val="005644E6"/>
    <w:rsid w:val="00564F02"/>
    <w:rsid w:val="00566846"/>
    <w:rsid w:val="00567AC3"/>
    <w:rsid w:val="0057045B"/>
    <w:rsid w:val="0057235F"/>
    <w:rsid w:val="0057383A"/>
    <w:rsid w:val="00574BDC"/>
    <w:rsid w:val="0057505D"/>
    <w:rsid w:val="00575161"/>
    <w:rsid w:val="00575192"/>
    <w:rsid w:val="00575B98"/>
    <w:rsid w:val="005771DF"/>
    <w:rsid w:val="00580241"/>
    <w:rsid w:val="00583A4E"/>
    <w:rsid w:val="005847DF"/>
    <w:rsid w:val="00585965"/>
    <w:rsid w:val="00587468"/>
    <w:rsid w:val="00590998"/>
    <w:rsid w:val="00592411"/>
    <w:rsid w:val="005924AE"/>
    <w:rsid w:val="00592DB1"/>
    <w:rsid w:val="00593FA5"/>
    <w:rsid w:val="00594B1F"/>
    <w:rsid w:val="00594F63"/>
    <w:rsid w:val="00596836"/>
    <w:rsid w:val="005A0514"/>
    <w:rsid w:val="005A0AE0"/>
    <w:rsid w:val="005A1C01"/>
    <w:rsid w:val="005A3C5B"/>
    <w:rsid w:val="005A4C86"/>
    <w:rsid w:val="005A4F51"/>
    <w:rsid w:val="005A51E4"/>
    <w:rsid w:val="005A5A76"/>
    <w:rsid w:val="005B0480"/>
    <w:rsid w:val="005B06D8"/>
    <w:rsid w:val="005B1DD7"/>
    <w:rsid w:val="005B2825"/>
    <w:rsid w:val="005B2BE1"/>
    <w:rsid w:val="005B30F9"/>
    <w:rsid w:val="005B3255"/>
    <w:rsid w:val="005B3801"/>
    <w:rsid w:val="005B3A1A"/>
    <w:rsid w:val="005B4ABE"/>
    <w:rsid w:val="005B523F"/>
    <w:rsid w:val="005B6A7D"/>
    <w:rsid w:val="005B77BD"/>
    <w:rsid w:val="005B7BCF"/>
    <w:rsid w:val="005C0207"/>
    <w:rsid w:val="005C0756"/>
    <w:rsid w:val="005C485B"/>
    <w:rsid w:val="005C6643"/>
    <w:rsid w:val="005C67DB"/>
    <w:rsid w:val="005C6901"/>
    <w:rsid w:val="005D0A1E"/>
    <w:rsid w:val="005D1764"/>
    <w:rsid w:val="005D3C03"/>
    <w:rsid w:val="005D3E24"/>
    <w:rsid w:val="005D3F72"/>
    <w:rsid w:val="005D465A"/>
    <w:rsid w:val="005D4F60"/>
    <w:rsid w:val="005D7EB6"/>
    <w:rsid w:val="005D7FCF"/>
    <w:rsid w:val="005E08EF"/>
    <w:rsid w:val="005E0E6D"/>
    <w:rsid w:val="005E234C"/>
    <w:rsid w:val="005E44B9"/>
    <w:rsid w:val="005E49F8"/>
    <w:rsid w:val="005E4CA4"/>
    <w:rsid w:val="005E65C4"/>
    <w:rsid w:val="005E6641"/>
    <w:rsid w:val="005F1B2F"/>
    <w:rsid w:val="005F1DD4"/>
    <w:rsid w:val="00600A85"/>
    <w:rsid w:val="00601184"/>
    <w:rsid w:val="00603B68"/>
    <w:rsid w:val="006049E7"/>
    <w:rsid w:val="00605F06"/>
    <w:rsid w:val="00606415"/>
    <w:rsid w:val="00611D92"/>
    <w:rsid w:val="00612008"/>
    <w:rsid w:val="0061302C"/>
    <w:rsid w:val="006139DB"/>
    <w:rsid w:val="00613ADF"/>
    <w:rsid w:val="00616764"/>
    <w:rsid w:val="00616A11"/>
    <w:rsid w:val="00617C08"/>
    <w:rsid w:val="00617CE3"/>
    <w:rsid w:val="00620448"/>
    <w:rsid w:val="00621F02"/>
    <w:rsid w:val="00622070"/>
    <w:rsid w:val="0062445E"/>
    <w:rsid w:val="0062465E"/>
    <w:rsid w:val="00624C62"/>
    <w:rsid w:val="006304D4"/>
    <w:rsid w:val="006326BD"/>
    <w:rsid w:val="00635F03"/>
    <w:rsid w:val="00636403"/>
    <w:rsid w:val="00637ED7"/>
    <w:rsid w:val="00641327"/>
    <w:rsid w:val="006427D4"/>
    <w:rsid w:val="0064564A"/>
    <w:rsid w:val="00646657"/>
    <w:rsid w:val="00650E0F"/>
    <w:rsid w:val="00651AAE"/>
    <w:rsid w:val="0065733B"/>
    <w:rsid w:val="006573F3"/>
    <w:rsid w:val="0065769F"/>
    <w:rsid w:val="00660F1D"/>
    <w:rsid w:val="00662AAA"/>
    <w:rsid w:val="00662EE2"/>
    <w:rsid w:val="00666121"/>
    <w:rsid w:val="00667408"/>
    <w:rsid w:val="00667754"/>
    <w:rsid w:val="00670072"/>
    <w:rsid w:val="00671BB2"/>
    <w:rsid w:val="0067273C"/>
    <w:rsid w:val="006741A5"/>
    <w:rsid w:val="0067545E"/>
    <w:rsid w:val="0067549F"/>
    <w:rsid w:val="00675681"/>
    <w:rsid w:val="00684176"/>
    <w:rsid w:val="00685358"/>
    <w:rsid w:val="006862E8"/>
    <w:rsid w:val="00686AC9"/>
    <w:rsid w:val="006872A9"/>
    <w:rsid w:val="006902E8"/>
    <w:rsid w:val="0069419E"/>
    <w:rsid w:val="00694948"/>
    <w:rsid w:val="00695B0A"/>
    <w:rsid w:val="00696DAA"/>
    <w:rsid w:val="0069764D"/>
    <w:rsid w:val="00697998"/>
    <w:rsid w:val="006A1513"/>
    <w:rsid w:val="006A1BD9"/>
    <w:rsid w:val="006A1EAB"/>
    <w:rsid w:val="006A218B"/>
    <w:rsid w:val="006A2CA8"/>
    <w:rsid w:val="006A2CFD"/>
    <w:rsid w:val="006A3492"/>
    <w:rsid w:val="006A65B4"/>
    <w:rsid w:val="006B1293"/>
    <w:rsid w:val="006B2B20"/>
    <w:rsid w:val="006B35D8"/>
    <w:rsid w:val="006B3C1F"/>
    <w:rsid w:val="006B768A"/>
    <w:rsid w:val="006C23B2"/>
    <w:rsid w:val="006C256F"/>
    <w:rsid w:val="006C2CB2"/>
    <w:rsid w:val="006C4FBA"/>
    <w:rsid w:val="006C62C2"/>
    <w:rsid w:val="006C69DA"/>
    <w:rsid w:val="006C7CD5"/>
    <w:rsid w:val="006D0C19"/>
    <w:rsid w:val="006D1D8C"/>
    <w:rsid w:val="006D1E05"/>
    <w:rsid w:val="006D3621"/>
    <w:rsid w:val="006D3FBB"/>
    <w:rsid w:val="006D790D"/>
    <w:rsid w:val="006D7CFE"/>
    <w:rsid w:val="006E11B5"/>
    <w:rsid w:val="006E15EA"/>
    <w:rsid w:val="006E2759"/>
    <w:rsid w:val="006E2DCD"/>
    <w:rsid w:val="006E3753"/>
    <w:rsid w:val="006E42CF"/>
    <w:rsid w:val="006E5578"/>
    <w:rsid w:val="006F36AF"/>
    <w:rsid w:val="006F4B01"/>
    <w:rsid w:val="006F4CDD"/>
    <w:rsid w:val="006F4CF7"/>
    <w:rsid w:val="006F548E"/>
    <w:rsid w:val="006F5F45"/>
    <w:rsid w:val="006F69D2"/>
    <w:rsid w:val="006F6A4F"/>
    <w:rsid w:val="007001AB"/>
    <w:rsid w:val="00701E89"/>
    <w:rsid w:val="00702D88"/>
    <w:rsid w:val="00704667"/>
    <w:rsid w:val="00705B99"/>
    <w:rsid w:val="00707301"/>
    <w:rsid w:val="007076B0"/>
    <w:rsid w:val="00710FA0"/>
    <w:rsid w:val="007113F7"/>
    <w:rsid w:val="00712E3C"/>
    <w:rsid w:val="00713DF3"/>
    <w:rsid w:val="007167BF"/>
    <w:rsid w:val="00717B1C"/>
    <w:rsid w:val="00720F5B"/>
    <w:rsid w:val="00722DD0"/>
    <w:rsid w:val="00723DD0"/>
    <w:rsid w:val="00724B7D"/>
    <w:rsid w:val="00726788"/>
    <w:rsid w:val="00730283"/>
    <w:rsid w:val="0073287E"/>
    <w:rsid w:val="00733944"/>
    <w:rsid w:val="007358B7"/>
    <w:rsid w:val="007400A6"/>
    <w:rsid w:val="0074228E"/>
    <w:rsid w:val="00742A16"/>
    <w:rsid w:val="00742E39"/>
    <w:rsid w:val="00742F03"/>
    <w:rsid w:val="00743877"/>
    <w:rsid w:val="007445C5"/>
    <w:rsid w:val="007457A1"/>
    <w:rsid w:val="00745B78"/>
    <w:rsid w:val="00746512"/>
    <w:rsid w:val="00750745"/>
    <w:rsid w:val="00750A3C"/>
    <w:rsid w:val="00751099"/>
    <w:rsid w:val="007514C6"/>
    <w:rsid w:val="00754004"/>
    <w:rsid w:val="00754C42"/>
    <w:rsid w:val="007558E0"/>
    <w:rsid w:val="00755F05"/>
    <w:rsid w:val="00760AD8"/>
    <w:rsid w:val="00761A19"/>
    <w:rsid w:val="0076208C"/>
    <w:rsid w:val="007633A6"/>
    <w:rsid w:val="00764046"/>
    <w:rsid w:val="00765103"/>
    <w:rsid w:val="007657D1"/>
    <w:rsid w:val="00766160"/>
    <w:rsid w:val="00767521"/>
    <w:rsid w:val="007679E2"/>
    <w:rsid w:val="007726EB"/>
    <w:rsid w:val="00772B36"/>
    <w:rsid w:val="007735F1"/>
    <w:rsid w:val="007737E7"/>
    <w:rsid w:val="00773D59"/>
    <w:rsid w:val="00774204"/>
    <w:rsid w:val="007746BE"/>
    <w:rsid w:val="0077473A"/>
    <w:rsid w:val="007749B8"/>
    <w:rsid w:val="00780FE7"/>
    <w:rsid w:val="00781049"/>
    <w:rsid w:val="00781EDE"/>
    <w:rsid w:val="00782978"/>
    <w:rsid w:val="00782D8D"/>
    <w:rsid w:val="007830B0"/>
    <w:rsid w:val="00783E44"/>
    <w:rsid w:val="00785E80"/>
    <w:rsid w:val="00787614"/>
    <w:rsid w:val="0079083A"/>
    <w:rsid w:val="007937A4"/>
    <w:rsid w:val="00795CB7"/>
    <w:rsid w:val="00796C61"/>
    <w:rsid w:val="007972C4"/>
    <w:rsid w:val="007A05B9"/>
    <w:rsid w:val="007A1F7B"/>
    <w:rsid w:val="007A363C"/>
    <w:rsid w:val="007A3DAB"/>
    <w:rsid w:val="007A5B08"/>
    <w:rsid w:val="007A6B62"/>
    <w:rsid w:val="007A7133"/>
    <w:rsid w:val="007A77D8"/>
    <w:rsid w:val="007B0775"/>
    <w:rsid w:val="007B16BC"/>
    <w:rsid w:val="007B2C2D"/>
    <w:rsid w:val="007B3515"/>
    <w:rsid w:val="007B39BA"/>
    <w:rsid w:val="007B45EB"/>
    <w:rsid w:val="007B57B5"/>
    <w:rsid w:val="007B5FA7"/>
    <w:rsid w:val="007B60F6"/>
    <w:rsid w:val="007B6B8C"/>
    <w:rsid w:val="007B7E15"/>
    <w:rsid w:val="007C1E92"/>
    <w:rsid w:val="007C20FA"/>
    <w:rsid w:val="007C2F30"/>
    <w:rsid w:val="007C448A"/>
    <w:rsid w:val="007C651D"/>
    <w:rsid w:val="007C7F54"/>
    <w:rsid w:val="007D1662"/>
    <w:rsid w:val="007D1AFD"/>
    <w:rsid w:val="007D1B0B"/>
    <w:rsid w:val="007D2439"/>
    <w:rsid w:val="007D24F2"/>
    <w:rsid w:val="007D263F"/>
    <w:rsid w:val="007D26F6"/>
    <w:rsid w:val="007D4011"/>
    <w:rsid w:val="007D4A17"/>
    <w:rsid w:val="007D4E5D"/>
    <w:rsid w:val="007D52F1"/>
    <w:rsid w:val="007E0BA1"/>
    <w:rsid w:val="007E424D"/>
    <w:rsid w:val="007E6287"/>
    <w:rsid w:val="007E7B20"/>
    <w:rsid w:val="007F09F0"/>
    <w:rsid w:val="007F6466"/>
    <w:rsid w:val="007F7956"/>
    <w:rsid w:val="0080277C"/>
    <w:rsid w:val="00803067"/>
    <w:rsid w:val="008031E5"/>
    <w:rsid w:val="00803D23"/>
    <w:rsid w:val="0080723C"/>
    <w:rsid w:val="008116A3"/>
    <w:rsid w:val="008119A9"/>
    <w:rsid w:val="00811D6B"/>
    <w:rsid w:val="0081259D"/>
    <w:rsid w:val="00814D97"/>
    <w:rsid w:val="00815933"/>
    <w:rsid w:val="00815DFD"/>
    <w:rsid w:val="008165CA"/>
    <w:rsid w:val="00822F00"/>
    <w:rsid w:val="00823222"/>
    <w:rsid w:val="0082347D"/>
    <w:rsid w:val="00823A0E"/>
    <w:rsid w:val="008242DF"/>
    <w:rsid w:val="008245FB"/>
    <w:rsid w:val="0082479E"/>
    <w:rsid w:val="00824858"/>
    <w:rsid w:val="008265D6"/>
    <w:rsid w:val="00826E66"/>
    <w:rsid w:val="00830B2D"/>
    <w:rsid w:val="00831088"/>
    <w:rsid w:val="0083286F"/>
    <w:rsid w:val="008340FF"/>
    <w:rsid w:val="00834432"/>
    <w:rsid w:val="00835BA5"/>
    <w:rsid w:val="00835E6F"/>
    <w:rsid w:val="008379AA"/>
    <w:rsid w:val="008409D9"/>
    <w:rsid w:val="00840BAA"/>
    <w:rsid w:val="0084105C"/>
    <w:rsid w:val="008421D5"/>
    <w:rsid w:val="008428A0"/>
    <w:rsid w:val="00842B96"/>
    <w:rsid w:val="00842EB4"/>
    <w:rsid w:val="0085111A"/>
    <w:rsid w:val="008516FF"/>
    <w:rsid w:val="00852813"/>
    <w:rsid w:val="00852B88"/>
    <w:rsid w:val="00853DC6"/>
    <w:rsid w:val="00854AB7"/>
    <w:rsid w:val="0086032E"/>
    <w:rsid w:val="00864924"/>
    <w:rsid w:val="00864D91"/>
    <w:rsid w:val="00865A8E"/>
    <w:rsid w:val="00866B00"/>
    <w:rsid w:val="0087020F"/>
    <w:rsid w:val="0087119F"/>
    <w:rsid w:val="00872882"/>
    <w:rsid w:val="00872DC5"/>
    <w:rsid w:val="00875924"/>
    <w:rsid w:val="00877002"/>
    <w:rsid w:val="00881EA0"/>
    <w:rsid w:val="00883E8B"/>
    <w:rsid w:val="00883FDF"/>
    <w:rsid w:val="0089191C"/>
    <w:rsid w:val="00891930"/>
    <w:rsid w:val="008921D2"/>
    <w:rsid w:val="00894F1C"/>
    <w:rsid w:val="00895F48"/>
    <w:rsid w:val="00896F5A"/>
    <w:rsid w:val="008A18FB"/>
    <w:rsid w:val="008A2A4F"/>
    <w:rsid w:val="008A6C5F"/>
    <w:rsid w:val="008A7D6C"/>
    <w:rsid w:val="008B016A"/>
    <w:rsid w:val="008B029D"/>
    <w:rsid w:val="008B082E"/>
    <w:rsid w:val="008B0C9E"/>
    <w:rsid w:val="008B13BA"/>
    <w:rsid w:val="008B2236"/>
    <w:rsid w:val="008B42D1"/>
    <w:rsid w:val="008B6A1A"/>
    <w:rsid w:val="008C0E69"/>
    <w:rsid w:val="008C0F6A"/>
    <w:rsid w:val="008C1259"/>
    <w:rsid w:val="008C1759"/>
    <w:rsid w:val="008C2C09"/>
    <w:rsid w:val="008C5DA0"/>
    <w:rsid w:val="008C636C"/>
    <w:rsid w:val="008D05AC"/>
    <w:rsid w:val="008D0A83"/>
    <w:rsid w:val="008D2268"/>
    <w:rsid w:val="008D2A6B"/>
    <w:rsid w:val="008D2C76"/>
    <w:rsid w:val="008D4ACC"/>
    <w:rsid w:val="008E0626"/>
    <w:rsid w:val="008E20FE"/>
    <w:rsid w:val="008E21F4"/>
    <w:rsid w:val="008E2882"/>
    <w:rsid w:val="008E36EC"/>
    <w:rsid w:val="008E4D7A"/>
    <w:rsid w:val="008E4EE2"/>
    <w:rsid w:val="008E51BE"/>
    <w:rsid w:val="008E561F"/>
    <w:rsid w:val="008E63C7"/>
    <w:rsid w:val="008F0207"/>
    <w:rsid w:val="008F0D66"/>
    <w:rsid w:val="008F148B"/>
    <w:rsid w:val="008F284D"/>
    <w:rsid w:val="008F30E0"/>
    <w:rsid w:val="008F541B"/>
    <w:rsid w:val="008F5AE6"/>
    <w:rsid w:val="0090085A"/>
    <w:rsid w:val="00902D4F"/>
    <w:rsid w:val="009040D4"/>
    <w:rsid w:val="009077A4"/>
    <w:rsid w:val="00910BF9"/>
    <w:rsid w:val="0091117A"/>
    <w:rsid w:val="009127AF"/>
    <w:rsid w:val="00913D34"/>
    <w:rsid w:val="0091414C"/>
    <w:rsid w:val="00915585"/>
    <w:rsid w:val="00915E77"/>
    <w:rsid w:val="00916406"/>
    <w:rsid w:val="009166E8"/>
    <w:rsid w:val="0091759F"/>
    <w:rsid w:val="00924373"/>
    <w:rsid w:val="00930274"/>
    <w:rsid w:val="00935C48"/>
    <w:rsid w:val="00941CCD"/>
    <w:rsid w:val="00945053"/>
    <w:rsid w:val="0094666F"/>
    <w:rsid w:val="009512A3"/>
    <w:rsid w:val="009563A1"/>
    <w:rsid w:val="00956812"/>
    <w:rsid w:val="009571E0"/>
    <w:rsid w:val="00957E2A"/>
    <w:rsid w:val="00957EAF"/>
    <w:rsid w:val="0096036B"/>
    <w:rsid w:val="00962D00"/>
    <w:rsid w:val="009647D8"/>
    <w:rsid w:val="00965F69"/>
    <w:rsid w:val="0096624B"/>
    <w:rsid w:val="00966A79"/>
    <w:rsid w:val="00967BF8"/>
    <w:rsid w:val="00967C01"/>
    <w:rsid w:val="00970291"/>
    <w:rsid w:val="00971DCC"/>
    <w:rsid w:val="00972A0B"/>
    <w:rsid w:val="00973C52"/>
    <w:rsid w:val="00974742"/>
    <w:rsid w:val="00975165"/>
    <w:rsid w:val="00976280"/>
    <w:rsid w:val="00980732"/>
    <w:rsid w:val="00983319"/>
    <w:rsid w:val="00984054"/>
    <w:rsid w:val="00984458"/>
    <w:rsid w:val="00984798"/>
    <w:rsid w:val="00985717"/>
    <w:rsid w:val="00987875"/>
    <w:rsid w:val="009922EB"/>
    <w:rsid w:val="00992411"/>
    <w:rsid w:val="00993FF0"/>
    <w:rsid w:val="009941CC"/>
    <w:rsid w:val="00994F4D"/>
    <w:rsid w:val="00995185"/>
    <w:rsid w:val="00995554"/>
    <w:rsid w:val="009967E2"/>
    <w:rsid w:val="009971CB"/>
    <w:rsid w:val="00997553"/>
    <w:rsid w:val="00997A78"/>
    <w:rsid w:val="00997ED1"/>
    <w:rsid w:val="009A0E51"/>
    <w:rsid w:val="009A0FD2"/>
    <w:rsid w:val="009A1AF1"/>
    <w:rsid w:val="009A263F"/>
    <w:rsid w:val="009A2D96"/>
    <w:rsid w:val="009A51AB"/>
    <w:rsid w:val="009A547E"/>
    <w:rsid w:val="009A5535"/>
    <w:rsid w:val="009A5A27"/>
    <w:rsid w:val="009A6BB6"/>
    <w:rsid w:val="009B0D85"/>
    <w:rsid w:val="009B698E"/>
    <w:rsid w:val="009B728D"/>
    <w:rsid w:val="009B7806"/>
    <w:rsid w:val="009C13BC"/>
    <w:rsid w:val="009C294C"/>
    <w:rsid w:val="009C410E"/>
    <w:rsid w:val="009C5FE8"/>
    <w:rsid w:val="009C6962"/>
    <w:rsid w:val="009D13E0"/>
    <w:rsid w:val="009D3E62"/>
    <w:rsid w:val="009E16C1"/>
    <w:rsid w:val="009E3F84"/>
    <w:rsid w:val="009E44FD"/>
    <w:rsid w:val="009E5C03"/>
    <w:rsid w:val="009E624C"/>
    <w:rsid w:val="009E7419"/>
    <w:rsid w:val="009F0511"/>
    <w:rsid w:val="009F0F78"/>
    <w:rsid w:val="009F1F4A"/>
    <w:rsid w:val="009F2982"/>
    <w:rsid w:val="009F3C02"/>
    <w:rsid w:val="009F3EB0"/>
    <w:rsid w:val="009F6B3E"/>
    <w:rsid w:val="00A003FA"/>
    <w:rsid w:val="00A022D7"/>
    <w:rsid w:val="00A02620"/>
    <w:rsid w:val="00A02C10"/>
    <w:rsid w:val="00A05147"/>
    <w:rsid w:val="00A056D3"/>
    <w:rsid w:val="00A13105"/>
    <w:rsid w:val="00A13117"/>
    <w:rsid w:val="00A14ABD"/>
    <w:rsid w:val="00A157EB"/>
    <w:rsid w:val="00A209B4"/>
    <w:rsid w:val="00A214D0"/>
    <w:rsid w:val="00A2153B"/>
    <w:rsid w:val="00A21AFF"/>
    <w:rsid w:val="00A22667"/>
    <w:rsid w:val="00A24265"/>
    <w:rsid w:val="00A24A0C"/>
    <w:rsid w:val="00A25B7A"/>
    <w:rsid w:val="00A25EC5"/>
    <w:rsid w:val="00A2747F"/>
    <w:rsid w:val="00A278AF"/>
    <w:rsid w:val="00A27CDA"/>
    <w:rsid w:val="00A323B4"/>
    <w:rsid w:val="00A32EE4"/>
    <w:rsid w:val="00A340F8"/>
    <w:rsid w:val="00A366D4"/>
    <w:rsid w:val="00A36838"/>
    <w:rsid w:val="00A3716E"/>
    <w:rsid w:val="00A378D3"/>
    <w:rsid w:val="00A37F42"/>
    <w:rsid w:val="00A40E4D"/>
    <w:rsid w:val="00A41005"/>
    <w:rsid w:val="00A41482"/>
    <w:rsid w:val="00A42E6B"/>
    <w:rsid w:val="00A43E09"/>
    <w:rsid w:val="00A446E4"/>
    <w:rsid w:val="00A468BC"/>
    <w:rsid w:val="00A53DAE"/>
    <w:rsid w:val="00A56576"/>
    <w:rsid w:val="00A5731B"/>
    <w:rsid w:val="00A57709"/>
    <w:rsid w:val="00A578FC"/>
    <w:rsid w:val="00A60F8D"/>
    <w:rsid w:val="00A61AAF"/>
    <w:rsid w:val="00A62A37"/>
    <w:rsid w:val="00A62D54"/>
    <w:rsid w:val="00A642E9"/>
    <w:rsid w:val="00A64376"/>
    <w:rsid w:val="00A65308"/>
    <w:rsid w:val="00A65879"/>
    <w:rsid w:val="00A65EAD"/>
    <w:rsid w:val="00A66BFA"/>
    <w:rsid w:val="00A66D4D"/>
    <w:rsid w:val="00A711AE"/>
    <w:rsid w:val="00A72F86"/>
    <w:rsid w:val="00A74149"/>
    <w:rsid w:val="00A751EA"/>
    <w:rsid w:val="00A758C1"/>
    <w:rsid w:val="00A77673"/>
    <w:rsid w:val="00A7778E"/>
    <w:rsid w:val="00A808F2"/>
    <w:rsid w:val="00A80FA4"/>
    <w:rsid w:val="00A81E46"/>
    <w:rsid w:val="00A82E1B"/>
    <w:rsid w:val="00A83BE5"/>
    <w:rsid w:val="00A83E3E"/>
    <w:rsid w:val="00A84BA2"/>
    <w:rsid w:val="00A861B6"/>
    <w:rsid w:val="00A863F0"/>
    <w:rsid w:val="00A86A63"/>
    <w:rsid w:val="00A86AA2"/>
    <w:rsid w:val="00A92552"/>
    <w:rsid w:val="00A92998"/>
    <w:rsid w:val="00A94E33"/>
    <w:rsid w:val="00A96512"/>
    <w:rsid w:val="00AA07B2"/>
    <w:rsid w:val="00AA09C1"/>
    <w:rsid w:val="00AA0B85"/>
    <w:rsid w:val="00AA0D68"/>
    <w:rsid w:val="00AA1D15"/>
    <w:rsid w:val="00AA29E6"/>
    <w:rsid w:val="00AA3883"/>
    <w:rsid w:val="00AA3D4A"/>
    <w:rsid w:val="00AA4011"/>
    <w:rsid w:val="00AA447C"/>
    <w:rsid w:val="00AB0918"/>
    <w:rsid w:val="00AB2A94"/>
    <w:rsid w:val="00AB483D"/>
    <w:rsid w:val="00AB4CC5"/>
    <w:rsid w:val="00AB5DEE"/>
    <w:rsid w:val="00AB722C"/>
    <w:rsid w:val="00AB7912"/>
    <w:rsid w:val="00AC0315"/>
    <w:rsid w:val="00AC03B2"/>
    <w:rsid w:val="00AC3A54"/>
    <w:rsid w:val="00AC3B8A"/>
    <w:rsid w:val="00AC47B9"/>
    <w:rsid w:val="00AC593B"/>
    <w:rsid w:val="00AC77F9"/>
    <w:rsid w:val="00AD02D2"/>
    <w:rsid w:val="00AD1BCB"/>
    <w:rsid w:val="00AD1D59"/>
    <w:rsid w:val="00AD4017"/>
    <w:rsid w:val="00AD6783"/>
    <w:rsid w:val="00AD7276"/>
    <w:rsid w:val="00AE1367"/>
    <w:rsid w:val="00AE1988"/>
    <w:rsid w:val="00AE1B55"/>
    <w:rsid w:val="00AE3074"/>
    <w:rsid w:val="00AE3447"/>
    <w:rsid w:val="00AE48DD"/>
    <w:rsid w:val="00AE6477"/>
    <w:rsid w:val="00AF099A"/>
    <w:rsid w:val="00AF1695"/>
    <w:rsid w:val="00AF2094"/>
    <w:rsid w:val="00AF32A4"/>
    <w:rsid w:val="00AF591C"/>
    <w:rsid w:val="00AF6679"/>
    <w:rsid w:val="00AF6B72"/>
    <w:rsid w:val="00AF780B"/>
    <w:rsid w:val="00B0243C"/>
    <w:rsid w:val="00B036A5"/>
    <w:rsid w:val="00B040B8"/>
    <w:rsid w:val="00B04271"/>
    <w:rsid w:val="00B04390"/>
    <w:rsid w:val="00B05966"/>
    <w:rsid w:val="00B05A3F"/>
    <w:rsid w:val="00B07723"/>
    <w:rsid w:val="00B07CBC"/>
    <w:rsid w:val="00B10F4B"/>
    <w:rsid w:val="00B11114"/>
    <w:rsid w:val="00B1487D"/>
    <w:rsid w:val="00B2196C"/>
    <w:rsid w:val="00B22B48"/>
    <w:rsid w:val="00B22C51"/>
    <w:rsid w:val="00B234FF"/>
    <w:rsid w:val="00B23F98"/>
    <w:rsid w:val="00B25042"/>
    <w:rsid w:val="00B257D1"/>
    <w:rsid w:val="00B30DA5"/>
    <w:rsid w:val="00B31509"/>
    <w:rsid w:val="00B31D0B"/>
    <w:rsid w:val="00B32C8C"/>
    <w:rsid w:val="00B3344D"/>
    <w:rsid w:val="00B35753"/>
    <w:rsid w:val="00B37095"/>
    <w:rsid w:val="00B40880"/>
    <w:rsid w:val="00B427A9"/>
    <w:rsid w:val="00B459F1"/>
    <w:rsid w:val="00B46158"/>
    <w:rsid w:val="00B51C1E"/>
    <w:rsid w:val="00B52DD4"/>
    <w:rsid w:val="00B53B6C"/>
    <w:rsid w:val="00B53C9C"/>
    <w:rsid w:val="00B55B35"/>
    <w:rsid w:val="00B61D94"/>
    <w:rsid w:val="00B6220A"/>
    <w:rsid w:val="00B6240F"/>
    <w:rsid w:val="00B6323F"/>
    <w:rsid w:val="00B6446A"/>
    <w:rsid w:val="00B64803"/>
    <w:rsid w:val="00B6686B"/>
    <w:rsid w:val="00B7085A"/>
    <w:rsid w:val="00B719BB"/>
    <w:rsid w:val="00B71EE9"/>
    <w:rsid w:val="00B736A4"/>
    <w:rsid w:val="00B73A55"/>
    <w:rsid w:val="00B7796A"/>
    <w:rsid w:val="00B83951"/>
    <w:rsid w:val="00B8438C"/>
    <w:rsid w:val="00B85804"/>
    <w:rsid w:val="00B85947"/>
    <w:rsid w:val="00B85979"/>
    <w:rsid w:val="00B905D3"/>
    <w:rsid w:val="00B90828"/>
    <w:rsid w:val="00B91464"/>
    <w:rsid w:val="00B91BD5"/>
    <w:rsid w:val="00B92681"/>
    <w:rsid w:val="00B94993"/>
    <w:rsid w:val="00B96043"/>
    <w:rsid w:val="00BA1C7E"/>
    <w:rsid w:val="00BA2620"/>
    <w:rsid w:val="00BA2CFD"/>
    <w:rsid w:val="00BA4AB8"/>
    <w:rsid w:val="00BA5775"/>
    <w:rsid w:val="00BA5918"/>
    <w:rsid w:val="00BA5ACA"/>
    <w:rsid w:val="00BA5EB1"/>
    <w:rsid w:val="00BB0743"/>
    <w:rsid w:val="00BB089A"/>
    <w:rsid w:val="00BB275D"/>
    <w:rsid w:val="00BB2891"/>
    <w:rsid w:val="00BB290D"/>
    <w:rsid w:val="00BB39C5"/>
    <w:rsid w:val="00BB782C"/>
    <w:rsid w:val="00BC2997"/>
    <w:rsid w:val="00BC2C61"/>
    <w:rsid w:val="00BC36D9"/>
    <w:rsid w:val="00BC3DD5"/>
    <w:rsid w:val="00BC5D6E"/>
    <w:rsid w:val="00BC6412"/>
    <w:rsid w:val="00BD3DEA"/>
    <w:rsid w:val="00BD413F"/>
    <w:rsid w:val="00BD5D1C"/>
    <w:rsid w:val="00BD7834"/>
    <w:rsid w:val="00BE06C8"/>
    <w:rsid w:val="00BE1061"/>
    <w:rsid w:val="00BE11A3"/>
    <w:rsid w:val="00BE11C8"/>
    <w:rsid w:val="00BE177D"/>
    <w:rsid w:val="00BE2393"/>
    <w:rsid w:val="00BE340C"/>
    <w:rsid w:val="00BE3D27"/>
    <w:rsid w:val="00BE43EE"/>
    <w:rsid w:val="00BE4473"/>
    <w:rsid w:val="00BE4E7B"/>
    <w:rsid w:val="00BE525F"/>
    <w:rsid w:val="00BE690D"/>
    <w:rsid w:val="00BE6A27"/>
    <w:rsid w:val="00BF0D46"/>
    <w:rsid w:val="00BF290F"/>
    <w:rsid w:val="00BF34DA"/>
    <w:rsid w:val="00BF409F"/>
    <w:rsid w:val="00BF596A"/>
    <w:rsid w:val="00BF5D12"/>
    <w:rsid w:val="00BF600E"/>
    <w:rsid w:val="00BF712B"/>
    <w:rsid w:val="00C01438"/>
    <w:rsid w:val="00C02E91"/>
    <w:rsid w:val="00C06E74"/>
    <w:rsid w:val="00C11964"/>
    <w:rsid w:val="00C12268"/>
    <w:rsid w:val="00C13ED0"/>
    <w:rsid w:val="00C156CA"/>
    <w:rsid w:val="00C1694B"/>
    <w:rsid w:val="00C16F09"/>
    <w:rsid w:val="00C1712A"/>
    <w:rsid w:val="00C17213"/>
    <w:rsid w:val="00C17D6B"/>
    <w:rsid w:val="00C216F4"/>
    <w:rsid w:val="00C217E5"/>
    <w:rsid w:val="00C23D63"/>
    <w:rsid w:val="00C26BE0"/>
    <w:rsid w:val="00C30E9C"/>
    <w:rsid w:val="00C30F7D"/>
    <w:rsid w:val="00C32A2C"/>
    <w:rsid w:val="00C33DAD"/>
    <w:rsid w:val="00C34E65"/>
    <w:rsid w:val="00C36330"/>
    <w:rsid w:val="00C366F9"/>
    <w:rsid w:val="00C372C8"/>
    <w:rsid w:val="00C40E36"/>
    <w:rsid w:val="00C41500"/>
    <w:rsid w:val="00C415D1"/>
    <w:rsid w:val="00C4226D"/>
    <w:rsid w:val="00C42A1A"/>
    <w:rsid w:val="00C430C4"/>
    <w:rsid w:val="00C44248"/>
    <w:rsid w:val="00C46C70"/>
    <w:rsid w:val="00C47FD1"/>
    <w:rsid w:val="00C501AA"/>
    <w:rsid w:val="00C51134"/>
    <w:rsid w:val="00C51D8F"/>
    <w:rsid w:val="00C51DBE"/>
    <w:rsid w:val="00C54667"/>
    <w:rsid w:val="00C54D19"/>
    <w:rsid w:val="00C54DED"/>
    <w:rsid w:val="00C554EF"/>
    <w:rsid w:val="00C5570A"/>
    <w:rsid w:val="00C55B26"/>
    <w:rsid w:val="00C56CC2"/>
    <w:rsid w:val="00C63280"/>
    <w:rsid w:val="00C63283"/>
    <w:rsid w:val="00C63F08"/>
    <w:rsid w:val="00C66795"/>
    <w:rsid w:val="00C67CCF"/>
    <w:rsid w:val="00C7038B"/>
    <w:rsid w:val="00C711B1"/>
    <w:rsid w:val="00C712AC"/>
    <w:rsid w:val="00C71CBF"/>
    <w:rsid w:val="00C7433D"/>
    <w:rsid w:val="00C7447C"/>
    <w:rsid w:val="00C762D2"/>
    <w:rsid w:val="00C80928"/>
    <w:rsid w:val="00C80E62"/>
    <w:rsid w:val="00C81BE3"/>
    <w:rsid w:val="00C821A8"/>
    <w:rsid w:val="00C82F06"/>
    <w:rsid w:val="00C832C2"/>
    <w:rsid w:val="00C842DE"/>
    <w:rsid w:val="00C848C9"/>
    <w:rsid w:val="00C84EED"/>
    <w:rsid w:val="00C856D2"/>
    <w:rsid w:val="00C90D27"/>
    <w:rsid w:val="00C917D3"/>
    <w:rsid w:val="00C918FE"/>
    <w:rsid w:val="00C91FCD"/>
    <w:rsid w:val="00C93187"/>
    <w:rsid w:val="00C9358D"/>
    <w:rsid w:val="00C950A0"/>
    <w:rsid w:val="00C97E5B"/>
    <w:rsid w:val="00CA22EF"/>
    <w:rsid w:val="00CA2A16"/>
    <w:rsid w:val="00CA37AB"/>
    <w:rsid w:val="00CB3FC8"/>
    <w:rsid w:val="00CB3FDB"/>
    <w:rsid w:val="00CB4B1B"/>
    <w:rsid w:val="00CB542B"/>
    <w:rsid w:val="00CB6DA7"/>
    <w:rsid w:val="00CB713E"/>
    <w:rsid w:val="00CC0A96"/>
    <w:rsid w:val="00CC0CD7"/>
    <w:rsid w:val="00CC1220"/>
    <w:rsid w:val="00CC2D07"/>
    <w:rsid w:val="00CC4FA8"/>
    <w:rsid w:val="00CD01AC"/>
    <w:rsid w:val="00CD1A4D"/>
    <w:rsid w:val="00CD1C28"/>
    <w:rsid w:val="00CD3273"/>
    <w:rsid w:val="00CD3D13"/>
    <w:rsid w:val="00CD6A9D"/>
    <w:rsid w:val="00CD6B38"/>
    <w:rsid w:val="00CD7E4A"/>
    <w:rsid w:val="00CE0817"/>
    <w:rsid w:val="00CE3049"/>
    <w:rsid w:val="00CE5304"/>
    <w:rsid w:val="00CE5D16"/>
    <w:rsid w:val="00CE64E3"/>
    <w:rsid w:val="00CE678C"/>
    <w:rsid w:val="00CF15B2"/>
    <w:rsid w:val="00CF2F0D"/>
    <w:rsid w:val="00CF43C0"/>
    <w:rsid w:val="00CF4C6B"/>
    <w:rsid w:val="00CF57F2"/>
    <w:rsid w:val="00CF5CBC"/>
    <w:rsid w:val="00D00291"/>
    <w:rsid w:val="00D02081"/>
    <w:rsid w:val="00D0302B"/>
    <w:rsid w:val="00D0696A"/>
    <w:rsid w:val="00D06A60"/>
    <w:rsid w:val="00D10563"/>
    <w:rsid w:val="00D15412"/>
    <w:rsid w:val="00D15966"/>
    <w:rsid w:val="00D159D6"/>
    <w:rsid w:val="00D1637B"/>
    <w:rsid w:val="00D217D9"/>
    <w:rsid w:val="00D23A53"/>
    <w:rsid w:val="00D2446D"/>
    <w:rsid w:val="00D2732F"/>
    <w:rsid w:val="00D304B7"/>
    <w:rsid w:val="00D3102A"/>
    <w:rsid w:val="00D33FC2"/>
    <w:rsid w:val="00D36748"/>
    <w:rsid w:val="00D37102"/>
    <w:rsid w:val="00D375C8"/>
    <w:rsid w:val="00D37801"/>
    <w:rsid w:val="00D41363"/>
    <w:rsid w:val="00D41620"/>
    <w:rsid w:val="00D41ABE"/>
    <w:rsid w:val="00D41E45"/>
    <w:rsid w:val="00D428CA"/>
    <w:rsid w:val="00D43A2D"/>
    <w:rsid w:val="00D43B76"/>
    <w:rsid w:val="00D444E3"/>
    <w:rsid w:val="00D45573"/>
    <w:rsid w:val="00D46D8B"/>
    <w:rsid w:val="00D46E66"/>
    <w:rsid w:val="00D47A9C"/>
    <w:rsid w:val="00D5227E"/>
    <w:rsid w:val="00D53414"/>
    <w:rsid w:val="00D55E50"/>
    <w:rsid w:val="00D57DAB"/>
    <w:rsid w:val="00D61533"/>
    <w:rsid w:val="00D64529"/>
    <w:rsid w:val="00D65702"/>
    <w:rsid w:val="00D67C20"/>
    <w:rsid w:val="00D7215B"/>
    <w:rsid w:val="00D73386"/>
    <w:rsid w:val="00D73A66"/>
    <w:rsid w:val="00D74878"/>
    <w:rsid w:val="00D74F37"/>
    <w:rsid w:val="00D774ED"/>
    <w:rsid w:val="00D80887"/>
    <w:rsid w:val="00D80B7C"/>
    <w:rsid w:val="00D80EF9"/>
    <w:rsid w:val="00D842F6"/>
    <w:rsid w:val="00D87CE4"/>
    <w:rsid w:val="00D9010E"/>
    <w:rsid w:val="00D901A9"/>
    <w:rsid w:val="00D93E18"/>
    <w:rsid w:val="00D94AFE"/>
    <w:rsid w:val="00D955A4"/>
    <w:rsid w:val="00D958A4"/>
    <w:rsid w:val="00D95FE6"/>
    <w:rsid w:val="00D97974"/>
    <w:rsid w:val="00DA0A01"/>
    <w:rsid w:val="00DA1532"/>
    <w:rsid w:val="00DA419F"/>
    <w:rsid w:val="00DA45C8"/>
    <w:rsid w:val="00DA6C3C"/>
    <w:rsid w:val="00DB05CA"/>
    <w:rsid w:val="00DB213F"/>
    <w:rsid w:val="00DB2671"/>
    <w:rsid w:val="00DB418C"/>
    <w:rsid w:val="00DB424A"/>
    <w:rsid w:val="00DB4F38"/>
    <w:rsid w:val="00DB6F63"/>
    <w:rsid w:val="00DB71A0"/>
    <w:rsid w:val="00DC1AF4"/>
    <w:rsid w:val="00DC1E51"/>
    <w:rsid w:val="00DC36A7"/>
    <w:rsid w:val="00DC3E51"/>
    <w:rsid w:val="00DC55C3"/>
    <w:rsid w:val="00DC5E9D"/>
    <w:rsid w:val="00DC7FF5"/>
    <w:rsid w:val="00DD0616"/>
    <w:rsid w:val="00DD0C1D"/>
    <w:rsid w:val="00DD1165"/>
    <w:rsid w:val="00DD1A88"/>
    <w:rsid w:val="00DD2E48"/>
    <w:rsid w:val="00DD4DF5"/>
    <w:rsid w:val="00DD512A"/>
    <w:rsid w:val="00DD726A"/>
    <w:rsid w:val="00DE1372"/>
    <w:rsid w:val="00DE24D9"/>
    <w:rsid w:val="00DE2D41"/>
    <w:rsid w:val="00DE44EA"/>
    <w:rsid w:val="00DE4A2E"/>
    <w:rsid w:val="00DE729A"/>
    <w:rsid w:val="00DF016D"/>
    <w:rsid w:val="00DF2AEA"/>
    <w:rsid w:val="00DF2CC2"/>
    <w:rsid w:val="00DF6E64"/>
    <w:rsid w:val="00DF7E95"/>
    <w:rsid w:val="00E001C1"/>
    <w:rsid w:val="00E03378"/>
    <w:rsid w:val="00E043DC"/>
    <w:rsid w:val="00E04D84"/>
    <w:rsid w:val="00E04F39"/>
    <w:rsid w:val="00E05658"/>
    <w:rsid w:val="00E057E6"/>
    <w:rsid w:val="00E0695C"/>
    <w:rsid w:val="00E10872"/>
    <w:rsid w:val="00E125DC"/>
    <w:rsid w:val="00E1282C"/>
    <w:rsid w:val="00E140D6"/>
    <w:rsid w:val="00E1431A"/>
    <w:rsid w:val="00E15451"/>
    <w:rsid w:val="00E16698"/>
    <w:rsid w:val="00E16FEA"/>
    <w:rsid w:val="00E247F6"/>
    <w:rsid w:val="00E266DC"/>
    <w:rsid w:val="00E26DD0"/>
    <w:rsid w:val="00E317DE"/>
    <w:rsid w:val="00E32416"/>
    <w:rsid w:val="00E343C6"/>
    <w:rsid w:val="00E34BC9"/>
    <w:rsid w:val="00E358EF"/>
    <w:rsid w:val="00E4061C"/>
    <w:rsid w:val="00E41F24"/>
    <w:rsid w:val="00E430ED"/>
    <w:rsid w:val="00E433C2"/>
    <w:rsid w:val="00E439FE"/>
    <w:rsid w:val="00E4419E"/>
    <w:rsid w:val="00E44D3A"/>
    <w:rsid w:val="00E463CA"/>
    <w:rsid w:val="00E47C76"/>
    <w:rsid w:val="00E542AF"/>
    <w:rsid w:val="00E5478A"/>
    <w:rsid w:val="00E548F9"/>
    <w:rsid w:val="00E55166"/>
    <w:rsid w:val="00E55B48"/>
    <w:rsid w:val="00E56909"/>
    <w:rsid w:val="00E56CA7"/>
    <w:rsid w:val="00E57B6A"/>
    <w:rsid w:val="00E57BA4"/>
    <w:rsid w:val="00E63C61"/>
    <w:rsid w:val="00E6510C"/>
    <w:rsid w:val="00E6515E"/>
    <w:rsid w:val="00E6560E"/>
    <w:rsid w:val="00E65637"/>
    <w:rsid w:val="00E700C2"/>
    <w:rsid w:val="00E70648"/>
    <w:rsid w:val="00E70E5D"/>
    <w:rsid w:val="00E71DAA"/>
    <w:rsid w:val="00E73F66"/>
    <w:rsid w:val="00E75B7D"/>
    <w:rsid w:val="00E76DDB"/>
    <w:rsid w:val="00E817C0"/>
    <w:rsid w:val="00E84EB5"/>
    <w:rsid w:val="00E90040"/>
    <w:rsid w:val="00E90219"/>
    <w:rsid w:val="00E903F0"/>
    <w:rsid w:val="00E9170D"/>
    <w:rsid w:val="00E91C5F"/>
    <w:rsid w:val="00E924FA"/>
    <w:rsid w:val="00E947D5"/>
    <w:rsid w:val="00E9521C"/>
    <w:rsid w:val="00E95F6F"/>
    <w:rsid w:val="00E976B4"/>
    <w:rsid w:val="00EA0B27"/>
    <w:rsid w:val="00EA1EFB"/>
    <w:rsid w:val="00EA1F6C"/>
    <w:rsid w:val="00EA21A4"/>
    <w:rsid w:val="00EA3098"/>
    <w:rsid w:val="00EA313B"/>
    <w:rsid w:val="00EA3A4C"/>
    <w:rsid w:val="00EA419B"/>
    <w:rsid w:val="00EA49B1"/>
    <w:rsid w:val="00EB0378"/>
    <w:rsid w:val="00EB068C"/>
    <w:rsid w:val="00EB2FB6"/>
    <w:rsid w:val="00EB3DCC"/>
    <w:rsid w:val="00EB5E35"/>
    <w:rsid w:val="00EB67F7"/>
    <w:rsid w:val="00EB6F1F"/>
    <w:rsid w:val="00EB7FC3"/>
    <w:rsid w:val="00EC1CF0"/>
    <w:rsid w:val="00EC2224"/>
    <w:rsid w:val="00EC2CFD"/>
    <w:rsid w:val="00EC517C"/>
    <w:rsid w:val="00EC5E31"/>
    <w:rsid w:val="00EC625D"/>
    <w:rsid w:val="00EC66A8"/>
    <w:rsid w:val="00EC7166"/>
    <w:rsid w:val="00ED154C"/>
    <w:rsid w:val="00ED3C33"/>
    <w:rsid w:val="00ED4E10"/>
    <w:rsid w:val="00ED500B"/>
    <w:rsid w:val="00ED7D13"/>
    <w:rsid w:val="00EE40F0"/>
    <w:rsid w:val="00EE477D"/>
    <w:rsid w:val="00EE70BA"/>
    <w:rsid w:val="00EE70CF"/>
    <w:rsid w:val="00EF1E3B"/>
    <w:rsid w:val="00EF24DE"/>
    <w:rsid w:val="00EF2871"/>
    <w:rsid w:val="00EF6419"/>
    <w:rsid w:val="00EF655C"/>
    <w:rsid w:val="00EF6A46"/>
    <w:rsid w:val="00EF7333"/>
    <w:rsid w:val="00F01E00"/>
    <w:rsid w:val="00F02835"/>
    <w:rsid w:val="00F0471C"/>
    <w:rsid w:val="00F04FC2"/>
    <w:rsid w:val="00F056D4"/>
    <w:rsid w:val="00F072E9"/>
    <w:rsid w:val="00F07DA2"/>
    <w:rsid w:val="00F10850"/>
    <w:rsid w:val="00F120B3"/>
    <w:rsid w:val="00F123C0"/>
    <w:rsid w:val="00F12506"/>
    <w:rsid w:val="00F16C28"/>
    <w:rsid w:val="00F16E58"/>
    <w:rsid w:val="00F171C7"/>
    <w:rsid w:val="00F17D75"/>
    <w:rsid w:val="00F20E75"/>
    <w:rsid w:val="00F2415B"/>
    <w:rsid w:val="00F246CC"/>
    <w:rsid w:val="00F249F8"/>
    <w:rsid w:val="00F327F8"/>
    <w:rsid w:val="00F32A03"/>
    <w:rsid w:val="00F3471B"/>
    <w:rsid w:val="00F34843"/>
    <w:rsid w:val="00F352AD"/>
    <w:rsid w:val="00F3598F"/>
    <w:rsid w:val="00F36740"/>
    <w:rsid w:val="00F438D3"/>
    <w:rsid w:val="00F4396B"/>
    <w:rsid w:val="00F43E5B"/>
    <w:rsid w:val="00F444AE"/>
    <w:rsid w:val="00F46502"/>
    <w:rsid w:val="00F46949"/>
    <w:rsid w:val="00F516E4"/>
    <w:rsid w:val="00F54522"/>
    <w:rsid w:val="00F555F4"/>
    <w:rsid w:val="00F560B5"/>
    <w:rsid w:val="00F5749C"/>
    <w:rsid w:val="00F57CCE"/>
    <w:rsid w:val="00F622EC"/>
    <w:rsid w:val="00F64892"/>
    <w:rsid w:val="00F64A61"/>
    <w:rsid w:val="00F6638A"/>
    <w:rsid w:val="00F66E19"/>
    <w:rsid w:val="00F67FAD"/>
    <w:rsid w:val="00F7032C"/>
    <w:rsid w:val="00F70797"/>
    <w:rsid w:val="00F73B43"/>
    <w:rsid w:val="00F74E35"/>
    <w:rsid w:val="00F7504F"/>
    <w:rsid w:val="00F75C74"/>
    <w:rsid w:val="00F7767C"/>
    <w:rsid w:val="00F77819"/>
    <w:rsid w:val="00F820F5"/>
    <w:rsid w:val="00F82F9C"/>
    <w:rsid w:val="00F8328C"/>
    <w:rsid w:val="00F85A55"/>
    <w:rsid w:val="00F87C8F"/>
    <w:rsid w:val="00F90713"/>
    <w:rsid w:val="00F90AA6"/>
    <w:rsid w:val="00F91A2B"/>
    <w:rsid w:val="00F92056"/>
    <w:rsid w:val="00F951B8"/>
    <w:rsid w:val="00F95A0B"/>
    <w:rsid w:val="00F96665"/>
    <w:rsid w:val="00F97379"/>
    <w:rsid w:val="00F97DF2"/>
    <w:rsid w:val="00FA259B"/>
    <w:rsid w:val="00FA2E27"/>
    <w:rsid w:val="00FA4876"/>
    <w:rsid w:val="00FA4C79"/>
    <w:rsid w:val="00FA6760"/>
    <w:rsid w:val="00FA7E52"/>
    <w:rsid w:val="00FA7FE0"/>
    <w:rsid w:val="00FB0491"/>
    <w:rsid w:val="00FB17F8"/>
    <w:rsid w:val="00FB493D"/>
    <w:rsid w:val="00FB4B2E"/>
    <w:rsid w:val="00FB5628"/>
    <w:rsid w:val="00FB6BC2"/>
    <w:rsid w:val="00FC07C6"/>
    <w:rsid w:val="00FC11A1"/>
    <w:rsid w:val="00FC1FBE"/>
    <w:rsid w:val="00FC273D"/>
    <w:rsid w:val="00FC28A1"/>
    <w:rsid w:val="00FC3679"/>
    <w:rsid w:val="00FC4FE7"/>
    <w:rsid w:val="00FC52EF"/>
    <w:rsid w:val="00FC5B0C"/>
    <w:rsid w:val="00FD1B82"/>
    <w:rsid w:val="00FD218E"/>
    <w:rsid w:val="00FD2C6E"/>
    <w:rsid w:val="00FD33D2"/>
    <w:rsid w:val="00FD6359"/>
    <w:rsid w:val="00FD6409"/>
    <w:rsid w:val="00FD7D4D"/>
    <w:rsid w:val="00FE15FA"/>
    <w:rsid w:val="00FE5EE3"/>
    <w:rsid w:val="00FE718D"/>
    <w:rsid w:val="00FF35E9"/>
    <w:rsid w:val="00FF5C3B"/>
    <w:rsid w:val="00FF6AC8"/>
    <w:rsid w:val="00FF7783"/>
    <w:rsid w:val="00FF7997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62FA0C7"/>
  <w15:docId w15:val="{E771324C-7CB4-4943-9F14-E9A19201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350"/>
    <w:pPr>
      <w:widowControl w:val="0"/>
      <w:spacing w:line="300" w:lineRule="auto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2B6350"/>
    <w:pPr>
      <w:keepNext/>
      <w:keepLines/>
      <w:numPr>
        <w:numId w:val="1"/>
      </w:numPr>
      <w:spacing w:beforeLines="50" w:afterLines="50"/>
      <w:outlineLvl w:val="0"/>
    </w:pPr>
    <w:rPr>
      <w:rFonts w:eastAsia="黑体"/>
      <w:bCs/>
      <w:kern w:val="0"/>
      <w:szCs w:val="44"/>
    </w:rPr>
  </w:style>
  <w:style w:type="paragraph" w:styleId="2">
    <w:name w:val="heading 2"/>
    <w:aliases w:val="Heading 2 Hidden,Heading 2 CCBS,H2,Chapter X.X. Statement,h2,2,Header 2,l2,Level 2 Head,heading 2,节名,特殊正文"/>
    <w:basedOn w:val="a"/>
    <w:next w:val="a0"/>
    <w:link w:val="20"/>
    <w:qFormat/>
    <w:rsid w:val="002B6350"/>
    <w:pPr>
      <w:keepNext/>
      <w:keepLines/>
      <w:numPr>
        <w:ilvl w:val="1"/>
        <w:numId w:val="1"/>
      </w:numPr>
      <w:spacing w:beforeLines="50" w:afterLines="50"/>
      <w:outlineLvl w:val="1"/>
    </w:pPr>
    <w:rPr>
      <w:rFonts w:eastAsia="黑体"/>
      <w:bCs/>
      <w:szCs w:val="32"/>
    </w:rPr>
  </w:style>
  <w:style w:type="paragraph" w:styleId="3">
    <w:name w:val="heading 3"/>
    <w:aliases w:val="Chapter X.X.X.,12"/>
    <w:basedOn w:val="a"/>
    <w:next w:val="a0"/>
    <w:link w:val="30"/>
    <w:qFormat/>
    <w:rsid w:val="002B6350"/>
    <w:pPr>
      <w:keepNext/>
      <w:keepLines/>
      <w:numPr>
        <w:ilvl w:val="2"/>
        <w:numId w:val="1"/>
      </w:numPr>
      <w:outlineLvl w:val="2"/>
    </w:pPr>
    <w:rPr>
      <w:bCs/>
      <w:szCs w:val="32"/>
    </w:rPr>
  </w:style>
  <w:style w:type="paragraph" w:styleId="4">
    <w:name w:val="heading 4"/>
    <w:basedOn w:val="a"/>
    <w:next w:val="a0"/>
    <w:link w:val="40"/>
    <w:qFormat/>
    <w:rsid w:val="002B6350"/>
    <w:pPr>
      <w:keepNext/>
      <w:keepLines/>
      <w:numPr>
        <w:ilvl w:val="3"/>
        <w:numId w:val="1"/>
      </w:numPr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2B63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2B63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0"/>
    <w:qFormat/>
    <w:rsid w:val="002B63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2B63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qFormat/>
    <w:rsid w:val="002B63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B6350"/>
    <w:rPr>
      <w:rFonts w:ascii="Times New Roman" w:eastAsia="黑体" w:hAnsi="Times New Roman"/>
      <w:bCs/>
      <w:sz w:val="24"/>
      <w:szCs w:val="44"/>
    </w:rPr>
  </w:style>
  <w:style w:type="character" w:customStyle="1" w:styleId="20">
    <w:name w:val="标题 2 字符"/>
    <w:aliases w:val="Heading 2 Hidden 字符,Heading 2 CCBS 字符,H2 字符,Chapter X.X. Statement 字符,h2 字符,2 字符,Header 2 字符,l2 字符,Level 2 Head 字符,heading 2 字符,节名 字符,特殊正文 字符"/>
    <w:basedOn w:val="a1"/>
    <w:link w:val="2"/>
    <w:rsid w:val="002B6350"/>
    <w:rPr>
      <w:rFonts w:ascii="Times New Roman" w:eastAsia="黑体" w:hAnsi="Times New Roman"/>
      <w:bCs/>
      <w:kern w:val="2"/>
      <w:sz w:val="24"/>
      <w:szCs w:val="32"/>
    </w:rPr>
  </w:style>
  <w:style w:type="character" w:customStyle="1" w:styleId="30">
    <w:name w:val="标题 3 字符"/>
    <w:aliases w:val="Chapter X.X.X. 字符,12 字符"/>
    <w:basedOn w:val="a1"/>
    <w:link w:val="3"/>
    <w:rsid w:val="002B6350"/>
    <w:rPr>
      <w:rFonts w:ascii="Times New Roman" w:hAnsi="Times New Roman"/>
      <w:bCs/>
      <w:kern w:val="2"/>
      <w:sz w:val="24"/>
      <w:szCs w:val="32"/>
    </w:rPr>
  </w:style>
  <w:style w:type="character" w:customStyle="1" w:styleId="40">
    <w:name w:val="标题 4 字符"/>
    <w:basedOn w:val="a1"/>
    <w:link w:val="4"/>
    <w:rsid w:val="002B6350"/>
    <w:rPr>
      <w:rFonts w:ascii="Times New Roman" w:hAnsi="Times New Roman"/>
      <w:bCs/>
      <w:kern w:val="2"/>
      <w:sz w:val="24"/>
      <w:szCs w:val="28"/>
    </w:rPr>
  </w:style>
  <w:style w:type="character" w:customStyle="1" w:styleId="50">
    <w:name w:val="标题 5 字符"/>
    <w:basedOn w:val="a1"/>
    <w:link w:val="5"/>
    <w:rsid w:val="002B6350"/>
    <w:rPr>
      <w:rFonts w:ascii="Times New Roman" w:hAnsi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rsid w:val="002B6350"/>
    <w:rPr>
      <w:rFonts w:ascii="Arial" w:eastAsia="黑体" w:hAnsi="Arial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rsid w:val="002B6350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rsid w:val="002B6350"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1"/>
    <w:link w:val="9"/>
    <w:rsid w:val="002B6350"/>
    <w:rPr>
      <w:rFonts w:ascii="Arial" w:eastAsia="黑体" w:hAnsi="Arial"/>
      <w:kern w:val="2"/>
      <w:sz w:val="21"/>
      <w:szCs w:val="21"/>
    </w:rPr>
  </w:style>
  <w:style w:type="paragraph" w:customStyle="1" w:styleId="a4">
    <w:name w:val="表格文字"/>
    <w:basedOn w:val="a"/>
    <w:rsid w:val="002B6350"/>
    <w:pPr>
      <w:jc w:val="center"/>
    </w:pPr>
    <w:rPr>
      <w:sz w:val="21"/>
      <w:szCs w:val="21"/>
    </w:rPr>
  </w:style>
  <w:style w:type="paragraph" w:customStyle="1" w:styleId="a5">
    <w:name w:val="封面页眉"/>
    <w:basedOn w:val="a6"/>
    <w:rsid w:val="002B6350"/>
    <w:pPr>
      <w:pBdr>
        <w:bottom w:val="none" w:sz="0" w:space="0" w:color="auto"/>
      </w:pBdr>
      <w:jc w:val="both"/>
    </w:pPr>
    <w:rPr>
      <w:sz w:val="18"/>
    </w:rPr>
  </w:style>
  <w:style w:type="character" w:styleId="a7">
    <w:name w:val="Hyperlink"/>
    <w:basedOn w:val="a1"/>
    <w:uiPriority w:val="99"/>
    <w:rsid w:val="002B6350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2B6350"/>
    <w:rPr>
      <w:sz w:val="21"/>
    </w:rPr>
  </w:style>
  <w:style w:type="paragraph" w:styleId="TOC2">
    <w:name w:val="toc 2"/>
    <w:basedOn w:val="a"/>
    <w:next w:val="a"/>
    <w:autoRedefine/>
    <w:uiPriority w:val="39"/>
    <w:rsid w:val="002B6350"/>
    <w:pPr>
      <w:ind w:leftChars="200" w:left="200"/>
    </w:pPr>
    <w:rPr>
      <w:sz w:val="21"/>
    </w:rPr>
  </w:style>
  <w:style w:type="paragraph" w:styleId="TOC3">
    <w:name w:val="toc 3"/>
    <w:basedOn w:val="a"/>
    <w:next w:val="a"/>
    <w:autoRedefine/>
    <w:uiPriority w:val="39"/>
    <w:rsid w:val="002B6350"/>
    <w:pPr>
      <w:ind w:leftChars="400" w:left="400"/>
    </w:pPr>
    <w:rPr>
      <w:sz w:val="21"/>
    </w:rPr>
  </w:style>
  <w:style w:type="paragraph" w:styleId="TOC4">
    <w:name w:val="toc 4"/>
    <w:basedOn w:val="a"/>
    <w:next w:val="a"/>
    <w:autoRedefine/>
    <w:uiPriority w:val="39"/>
    <w:rsid w:val="002B6350"/>
    <w:pPr>
      <w:ind w:leftChars="600" w:left="1260"/>
    </w:pPr>
    <w:rPr>
      <w:sz w:val="21"/>
    </w:rPr>
  </w:style>
  <w:style w:type="paragraph" w:styleId="a6">
    <w:name w:val="header"/>
    <w:basedOn w:val="a"/>
    <w:link w:val="a8"/>
    <w:rsid w:val="002B63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rFonts w:eastAsia="黑体"/>
      <w:sz w:val="21"/>
      <w:szCs w:val="18"/>
    </w:rPr>
  </w:style>
  <w:style w:type="character" w:customStyle="1" w:styleId="a8">
    <w:name w:val="页眉 字符"/>
    <w:basedOn w:val="a1"/>
    <w:link w:val="a6"/>
    <w:rsid w:val="002B6350"/>
    <w:rPr>
      <w:rFonts w:ascii="Times New Roman" w:eastAsia="黑体" w:hAnsi="Times New Roman" w:cs="Times New Roman"/>
      <w:szCs w:val="18"/>
    </w:rPr>
  </w:style>
  <w:style w:type="paragraph" w:styleId="a9">
    <w:name w:val="footer"/>
    <w:basedOn w:val="a"/>
    <w:link w:val="aa"/>
    <w:uiPriority w:val="99"/>
    <w:rsid w:val="002B6350"/>
    <w:pPr>
      <w:tabs>
        <w:tab w:val="center" w:pos="4153"/>
        <w:tab w:val="right" w:pos="8306"/>
      </w:tabs>
      <w:snapToGrid w:val="0"/>
      <w:jc w:val="center"/>
    </w:pPr>
    <w:rPr>
      <w:rFonts w:eastAsia="黑体"/>
      <w:sz w:val="21"/>
      <w:szCs w:val="18"/>
    </w:rPr>
  </w:style>
  <w:style w:type="character" w:customStyle="1" w:styleId="aa">
    <w:name w:val="页脚 字符"/>
    <w:basedOn w:val="a1"/>
    <w:link w:val="a9"/>
    <w:uiPriority w:val="99"/>
    <w:rsid w:val="002B6350"/>
    <w:rPr>
      <w:rFonts w:ascii="Times New Roman" w:eastAsia="黑体" w:hAnsi="Times New Roman" w:cs="Times New Roman"/>
      <w:szCs w:val="18"/>
    </w:rPr>
  </w:style>
  <w:style w:type="character" w:styleId="ab">
    <w:name w:val="page number"/>
    <w:basedOn w:val="a1"/>
    <w:semiHidden/>
    <w:rsid w:val="002B6350"/>
  </w:style>
  <w:style w:type="paragraph" w:customStyle="1" w:styleId="a0">
    <w:name w:val="首行缩进"/>
    <w:basedOn w:val="a"/>
    <w:rsid w:val="002B6350"/>
    <w:pPr>
      <w:ind w:firstLineChars="200" w:firstLine="480"/>
    </w:pPr>
  </w:style>
  <w:style w:type="paragraph" w:customStyle="1" w:styleId="ac">
    <w:name w:val="注"/>
    <w:basedOn w:val="a"/>
    <w:rsid w:val="002B6350"/>
    <w:rPr>
      <w:rFonts w:eastAsia="黑体"/>
      <w:sz w:val="21"/>
      <w:szCs w:val="21"/>
    </w:rPr>
  </w:style>
  <w:style w:type="paragraph" w:customStyle="1" w:styleId="ad">
    <w:name w:val="首页表格条目"/>
    <w:basedOn w:val="a"/>
    <w:next w:val="a"/>
    <w:rsid w:val="002B6350"/>
    <w:pPr>
      <w:jc w:val="center"/>
    </w:pPr>
    <w:rPr>
      <w:rFonts w:ascii="黑体" w:eastAsia="黑体"/>
      <w:sz w:val="21"/>
      <w:szCs w:val="21"/>
    </w:rPr>
  </w:style>
  <w:style w:type="paragraph" w:customStyle="1" w:styleId="ae">
    <w:name w:val="部门名称"/>
    <w:basedOn w:val="a"/>
    <w:rsid w:val="002B6350"/>
    <w:pPr>
      <w:jc w:val="center"/>
    </w:pPr>
    <w:rPr>
      <w:rFonts w:ascii="黑体" w:eastAsia="黑体"/>
    </w:rPr>
  </w:style>
  <w:style w:type="paragraph" w:customStyle="1" w:styleId="af">
    <w:name w:val="设计代码"/>
    <w:basedOn w:val="a"/>
    <w:next w:val="a"/>
    <w:rsid w:val="002B6350"/>
    <w:pPr>
      <w:spacing w:beforeLines="300" w:afterLines="300" w:line="360" w:lineRule="auto"/>
      <w:jc w:val="center"/>
    </w:pPr>
    <w:rPr>
      <w:rFonts w:ascii="黑体" w:eastAsia="黑体"/>
      <w:sz w:val="44"/>
      <w:szCs w:val="44"/>
    </w:rPr>
  </w:style>
  <w:style w:type="paragraph" w:customStyle="1" w:styleId="af0">
    <w:name w:val="目录标题"/>
    <w:basedOn w:val="a"/>
    <w:rsid w:val="002B6350"/>
    <w:pPr>
      <w:jc w:val="center"/>
    </w:pPr>
    <w:rPr>
      <w:rFonts w:ascii="黑体" w:eastAsia="黑体"/>
    </w:rPr>
  </w:style>
  <w:style w:type="paragraph" w:customStyle="1" w:styleId="af1">
    <w:name w:val="公司名称"/>
    <w:basedOn w:val="a"/>
    <w:next w:val="a"/>
    <w:rsid w:val="002B6350"/>
    <w:pPr>
      <w:spacing w:beforeLines="1200"/>
      <w:jc w:val="center"/>
    </w:pPr>
    <w:rPr>
      <w:rFonts w:ascii="黑体" w:eastAsia="黑体"/>
      <w:b/>
      <w:sz w:val="32"/>
      <w:szCs w:val="32"/>
    </w:rPr>
  </w:style>
  <w:style w:type="paragraph" w:customStyle="1" w:styleId="af2">
    <w:name w:val="文档名称"/>
    <w:basedOn w:val="a"/>
    <w:next w:val="a"/>
    <w:rsid w:val="002B6350"/>
    <w:pPr>
      <w:spacing w:afterLines="50" w:line="360" w:lineRule="auto"/>
      <w:jc w:val="center"/>
    </w:pPr>
    <w:rPr>
      <w:rFonts w:ascii="黑体" w:eastAsia="黑体"/>
      <w:b/>
      <w:sz w:val="52"/>
      <w:szCs w:val="52"/>
    </w:rPr>
  </w:style>
  <w:style w:type="paragraph" w:customStyle="1" w:styleId="af3">
    <w:name w:val="年份"/>
    <w:basedOn w:val="a"/>
    <w:semiHidden/>
    <w:rsid w:val="002B6350"/>
    <w:pPr>
      <w:jc w:val="center"/>
    </w:pPr>
    <w:rPr>
      <w:b/>
    </w:rPr>
  </w:style>
  <w:style w:type="paragraph" w:customStyle="1" w:styleId="af4">
    <w:name w:val="仅供内部使用"/>
    <w:basedOn w:val="a"/>
    <w:next w:val="a"/>
    <w:semiHidden/>
    <w:rsid w:val="002B6350"/>
    <w:pPr>
      <w:spacing w:afterLines="400" w:line="360" w:lineRule="auto"/>
      <w:jc w:val="center"/>
    </w:pPr>
    <w:rPr>
      <w:b/>
      <w:sz w:val="21"/>
      <w:szCs w:val="21"/>
    </w:rPr>
  </w:style>
  <w:style w:type="paragraph" w:customStyle="1" w:styleId="af5">
    <w:name w:val="签字栏"/>
    <w:basedOn w:val="a"/>
    <w:semiHidden/>
    <w:rsid w:val="002B6350"/>
    <w:pPr>
      <w:jc w:val="center"/>
    </w:pPr>
    <w:rPr>
      <w:b/>
      <w:kern w:val="0"/>
      <w:sz w:val="21"/>
      <w:szCs w:val="21"/>
    </w:rPr>
  </w:style>
  <w:style w:type="paragraph" w:customStyle="1" w:styleId="af6">
    <w:name w:val="指导说明文字"/>
    <w:basedOn w:val="a0"/>
    <w:rsid w:val="002B6350"/>
    <w:rPr>
      <w:i/>
      <w:color w:val="0000FF"/>
    </w:rPr>
  </w:style>
  <w:style w:type="paragraph" w:customStyle="1" w:styleId="af7">
    <w:name w:val="表格指导说明文字"/>
    <w:basedOn w:val="a4"/>
    <w:rsid w:val="002B6350"/>
    <w:pPr>
      <w:jc w:val="left"/>
    </w:pPr>
    <w:rPr>
      <w:i/>
      <w:color w:val="0000FF"/>
    </w:rPr>
  </w:style>
  <w:style w:type="character" w:customStyle="1" w:styleId="af8">
    <w:name w:val="蓝色注释"/>
    <w:basedOn w:val="a1"/>
    <w:rsid w:val="002B6350"/>
    <w:rPr>
      <w:rFonts w:ascii="Times New Roman" w:eastAsia="宋体" w:hAnsi="Times New Roman"/>
      <w:i/>
      <w:color w:val="0000FF"/>
      <w:sz w:val="24"/>
      <w:szCs w:val="24"/>
    </w:rPr>
  </w:style>
  <w:style w:type="paragraph" w:styleId="af9">
    <w:name w:val="Normal Indent"/>
    <w:basedOn w:val="a"/>
    <w:rsid w:val="002B6350"/>
    <w:pPr>
      <w:spacing w:line="240" w:lineRule="auto"/>
      <w:ind w:firstLine="420"/>
    </w:pPr>
    <w:rPr>
      <w:sz w:val="21"/>
      <w:szCs w:val="20"/>
    </w:rPr>
  </w:style>
  <w:style w:type="paragraph" w:styleId="afa">
    <w:name w:val="Document Map"/>
    <w:basedOn w:val="a"/>
    <w:link w:val="afb"/>
    <w:uiPriority w:val="99"/>
    <w:semiHidden/>
    <w:unhideWhenUsed/>
    <w:rsid w:val="002B6350"/>
    <w:rPr>
      <w:rFonts w:ascii="宋体"/>
      <w:sz w:val="18"/>
      <w:szCs w:val="18"/>
    </w:rPr>
  </w:style>
  <w:style w:type="character" w:customStyle="1" w:styleId="afb">
    <w:name w:val="文档结构图 字符"/>
    <w:basedOn w:val="a1"/>
    <w:link w:val="afa"/>
    <w:uiPriority w:val="99"/>
    <w:semiHidden/>
    <w:rsid w:val="002B6350"/>
    <w:rPr>
      <w:rFonts w:ascii="宋体" w:eastAsia="宋体" w:hAnsi="Times New Roman" w:cs="Times New Roman"/>
      <w:sz w:val="18"/>
      <w:szCs w:val="18"/>
    </w:rPr>
  </w:style>
  <w:style w:type="paragraph" w:styleId="afc">
    <w:name w:val="caption"/>
    <w:basedOn w:val="a"/>
    <w:next w:val="a"/>
    <w:qFormat/>
    <w:rsid w:val="001F2F0C"/>
    <w:pPr>
      <w:jc w:val="center"/>
    </w:pPr>
    <w:rPr>
      <w:rFonts w:eastAsia="黑体" w:cs="Arial"/>
      <w:sz w:val="21"/>
      <w:szCs w:val="20"/>
    </w:rPr>
  </w:style>
  <w:style w:type="paragraph" w:customStyle="1" w:styleId="afd">
    <w:name w:val="表格文字居左"/>
    <w:basedOn w:val="a"/>
    <w:rsid w:val="001F2F0C"/>
    <w:rPr>
      <w:sz w:val="21"/>
      <w:szCs w:val="21"/>
    </w:rPr>
  </w:style>
  <w:style w:type="paragraph" w:styleId="afe">
    <w:name w:val="List Paragraph"/>
    <w:basedOn w:val="a"/>
    <w:uiPriority w:val="34"/>
    <w:qFormat/>
    <w:rsid w:val="00A62D54"/>
    <w:pPr>
      <w:ind w:firstLineChars="200" w:firstLine="420"/>
    </w:pPr>
  </w:style>
  <w:style w:type="table" w:styleId="aff">
    <w:name w:val="Table Grid"/>
    <w:basedOn w:val="a2"/>
    <w:uiPriority w:val="59"/>
    <w:rsid w:val="00104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ANGP~1\AppData\Local\Temp\Rar$DIa0.125\Q-HED-CX-0701-66-&#19979;&#36733;&#24037;&#20855;&#27979;&#35797;&#26041;&#26696;-2-A01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89804-E4B5-47A1-8261-095AAEC0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Q-HED-CX-0701-66-下载工具测试方案-2-A01.dotx</Template>
  <TotalTime>4</TotalTime>
  <Pages>3</Pages>
  <Words>224</Words>
  <Characters>1278</Characters>
  <Application>Microsoft Office Word</Application>
  <DocSecurity>0</DocSecurity>
  <Lines>10</Lines>
  <Paragraphs>2</Paragraphs>
  <ScaleCrop>false</ScaleCrop>
  <Company>HED</Company>
  <LinksUpToDate>false</LinksUpToDate>
  <CharactersWithSpaces>1500</CharactersWithSpaces>
  <SharedDoc>false</SharedDoc>
  <HLinks>
    <vt:vector size="450" baseType="variant"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_Toc333825303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_Toc333825302</vt:lpwstr>
      </vt:variant>
      <vt:variant>
        <vt:i4>1638449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_Toc333825301</vt:lpwstr>
      </vt:variant>
      <vt:variant>
        <vt:i4>1638449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_Toc333825300</vt:lpwstr>
      </vt:variant>
      <vt:variant>
        <vt:i4>1048624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_Toc333825299</vt:lpwstr>
      </vt:variant>
      <vt:variant>
        <vt:i4>1048624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_Toc333825298</vt:lpwstr>
      </vt:variant>
      <vt:variant>
        <vt:i4>1048624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_Toc333825297</vt:lpwstr>
      </vt:variant>
      <vt:variant>
        <vt:i4>1048624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_Toc333825296</vt:lpwstr>
      </vt:variant>
      <vt:variant>
        <vt:i4>1048624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_Toc333825295</vt:lpwstr>
      </vt:variant>
      <vt:variant>
        <vt:i4>1048624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_Toc333825294</vt:lpwstr>
      </vt:variant>
      <vt:variant>
        <vt:i4>1048624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_Toc333825293</vt:lpwstr>
      </vt:variant>
      <vt:variant>
        <vt:i4>1048624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_Toc333825292</vt:lpwstr>
      </vt:variant>
      <vt:variant>
        <vt:i4>1048624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_Toc333825291</vt:lpwstr>
      </vt:variant>
      <vt:variant>
        <vt:i4>1048624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_Toc333825290</vt:lpwstr>
      </vt:variant>
      <vt:variant>
        <vt:i4>1114160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_Toc333825289</vt:lpwstr>
      </vt:variant>
      <vt:variant>
        <vt:i4>1114160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_Toc333825288</vt:lpwstr>
      </vt:variant>
      <vt:variant>
        <vt:i4>1114160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_Toc333825287</vt:lpwstr>
      </vt:variant>
      <vt:variant>
        <vt:i4>1114160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_Toc333825286</vt:lpwstr>
      </vt:variant>
      <vt:variant>
        <vt:i4>1114160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_Toc333825285</vt:lpwstr>
      </vt:variant>
      <vt:variant>
        <vt:i4>1114160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_Toc333825284</vt:lpwstr>
      </vt:variant>
      <vt:variant>
        <vt:i4>1114160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_Toc333825283</vt:lpwstr>
      </vt:variant>
      <vt:variant>
        <vt:i4>1114160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_Toc333825282</vt:lpwstr>
      </vt:variant>
      <vt:variant>
        <vt:i4>1114160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_Toc333825281</vt:lpwstr>
      </vt:variant>
      <vt:variant>
        <vt:i4>1114160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_Toc333825280</vt:lpwstr>
      </vt:variant>
      <vt:variant>
        <vt:i4>1966128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_Toc333825279</vt:lpwstr>
      </vt:variant>
      <vt:variant>
        <vt:i4>1966128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_Toc333825278</vt:lpwstr>
      </vt:variant>
      <vt:variant>
        <vt:i4>1966128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_Toc333825277</vt:lpwstr>
      </vt:variant>
      <vt:variant>
        <vt:i4>1966128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_Toc333825276</vt:lpwstr>
      </vt:variant>
      <vt:variant>
        <vt:i4>1966128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_Toc333825275</vt:lpwstr>
      </vt:variant>
      <vt:variant>
        <vt:i4>1966128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_Toc333825274</vt:lpwstr>
      </vt:variant>
      <vt:variant>
        <vt:i4>1966128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_Toc333825273</vt:lpwstr>
      </vt:variant>
      <vt:variant>
        <vt:i4>1966128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_Toc333825272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_Toc333825271</vt:lpwstr>
      </vt:variant>
      <vt:variant>
        <vt:i4>1966128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_Toc333825270</vt:lpwstr>
      </vt:variant>
      <vt:variant>
        <vt:i4>2031664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_Toc333825269</vt:lpwstr>
      </vt:variant>
      <vt:variant>
        <vt:i4>2031664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_Toc333825268</vt:lpwstr>
      </vt:variant>
      <vt:variant>
        <vt:i4>2031664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_Toc333825267</vt:lpwstr>
      </vt:variant>
      <vt:variant>
        <vt:i4>2031664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_Toc333825266</vt:lpwstr>
      </vt:variant>
      <vt:variant>
        <vt:i4>2031664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_Toc333825265</vt:lpwstr>
      </vt:variant>
      <vt:variant>
        <vt:i4>2031664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_Toc333825264</vt:lpwstr>
      </vt:variant>
      <vt:variant>
        <vt:i4>2031664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_Toc333825263</vt:lpwstr>
      </vt:variant>
      <vt:variant>
        <vt:i4>2031664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_Toc333825262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_Toc333825261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_Toc333825260</vt:lpwstr>
      </vt:variant>
      <vt:variant>
        <vt:i4>1835056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_Toc333825259</vt:lpwstr>
      </vt:variant>
      <vt:variant>
        <vt:i4>1835056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_Toc333825258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_Toc333825257</vt:lpwstr>
      </vt:variant>
      <vt:variant>
        <vt:i4>1835056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_Toc333825256</vt:lpwstr>
      </vt:variant>
      <vt:variant>
        <vt:i4>1835056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_Toc333825255</vt:lpwstr>
      </vt:variant>
      <vt:variant>
        <vt:i4>1835056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_Toc333825254</vt:lpwstr>
      </vt:variant>
      <vt:variant>
        <vt:i4>1835056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_Toc333825253</vt:lpwstr>
      </vt:variant>
      <vt:variant>
        <vt:i4>1835056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_Toc333825252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_Toc333825251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_Toc333825250</vt:lpwstr>
      </vt:variant>
      <vt:variant>
        <vt:i4>1900592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_Toc333825249</vt:lpwstr>
      </vt:variant>
      <vt:variant>
        <vt:i4>1900592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_Toc333825248</vt:lpwstr>
      </vt:variant>
      <vt:variant>
        <vt:i4>1900592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_Toc333825247</vt:lpwstr>
      </vt:variant>
      <vt:variant>
        <vt:i4>1900592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_Toc333825246</vt:lpwstr>
      </vt:variant>
      <vt:variant>
        <vt:i4>1900592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_Toc333825245</vt:lpwstr>
      </vt:variant>
      <vt:variant>
        <vt:i4>1900592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_Toc333825244</vt:lpwstr>
      </vt:variant>
      <vt:variant>
        <vt:i4>1900592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_Toc333825243</vt:lpwstr>
      </vt:variant>
      <vt:variant>
        <vt:i4>1900592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_Toc333825242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_Toc333825241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_Toc333825240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_Toc333825239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_Toc333825238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_Toc333825237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_Toc333825236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_Toc333825235</vt:lpwstr>
      </vt:variant>
      <vt:variant>
        <vt:i4>1703984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_Toc333825234</vt:lpwstr>
      </vt:variant>
      <vt:variant>
        <vt:i4>1703984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_Toc333825233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_Toc333825232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_Toc333825231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_Toc333825230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_Toc333825229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huangpeng</dc:creator>
  <cp:keywords/>
  <dc:description/>
  <cp:lastModifiedBy>Xinhao Pan</cp:lastModifiedBy>
  <cp:revision>2</cp:revision>
  <dcterms:created xsi:type="dcterms:W3CDTF">2023-08-22T07:26:00Z</dcterms:created>
  <dcterms:modified xsi:type="dcterms:W3CDTF">2023-08-22T07:26:00Z</dcterms:modified>
</cp:coreProperties>
</file>